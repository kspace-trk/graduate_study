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0912A" w14:textId="59B30DAF" w:rsidR="00B9474B" w:rsidRPr="00B92EB2" w:rsidRDefault="00135858" w:rsidP="00D36769">
      <w:pPr>
        <w:jc w:val="left"/>
      </w:pPr>
      <w:r w:rsidRPr="0010739F">
        <w:rPr>
          <w:rFonts w:asciiTheme="minorEastAsia" w:eastAsiaTheme="minorEastAsia" w:hAnsiTheme="minorEastAsia"/>
        </w:rPr>
        <w:t>20</w:t>
      </w:r>
      <w:r w:rsidR="007533A0" w:rsidRPr="0010739F">
        <w:rPr>
          <w:rFonts w:asciiTheme="minorEastAsia" w:eastAsiaTheme="minorEastAsia" w:hAnsiTheme="minorEastAsia"/>
        </w:rPr>
        <w:t>2</w:t>
      </w:r>
      <w:r w:rsidR="000F601B" w:rsidRPr="0010739F">
        <w:rPr>
          <w:rFonts w:asciiTheme="minorEastAsia" w:eastAsiaTheme="minorEastAsia" w:hAnsiTheme="minorEastAsia"/>
        </w:rPr>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E05232">
        <w:rPr>
          <w:rFonts w:asciiTheme="minorEastAsia" w:eastAsiaTheme="minorEastAsia" w:hAnsiTheme="minorEastAsia"/>
          <w:szCs w:val="21"/>
        </w:rPr>
        <w:t>1</w:t>
      </w:r>
      <w:r w:rsidR="000F601B" w:rsidRPr="00E05232">
        <w:rPr>
          <w:rFonts w:asciiTheme="minorEastAsia" w:eastAsiaTheme="minorEastAsia" w:hAnsiTheme="minorEastAsia"/>
          <w:szCs w:val="21"/>
        </w:rPr>
        <w:t>872067</w:t>
      </w:r>
      <w:r w:rsidR="00B9474B" w:rsidRPr="00E05232">
        <w:rPr>
          <w:rFonts w:asciiTheme="minorEastAsia" w:eastAsiaTheme="minorEastAsia" w:hAnsiTheme="minorEastAsia"/>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lastRenderedPageBreak/>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B8FF898"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005A06D4">
        <w:rPr>
          <w:rFonts w:asciiTheme="minorEastAsia" w:eastAsiaTheme="minorEastAsia" w:hAnsiTheme="minorEastAsia" w:cs="ＭＳ Ｐゴシック" w:hint="eastAsia"/>
          <w:kern w:val="0"/>
          <w:szCs w:val="21"/>
        </w:rPr>
        <w:t>[</w:t>
      </w:r>
      <w:r w:rsidR="005A06D4">
        <w:rPr>
          <w:rFonts w:asciiTheme="minorEastAsia" w:eastAsiaTheme="minorEastAsia" w:hAnsiTheme="minorEastAsia" w:cs="ＭＳ Ｐゴシック"/>
          <w:kern w:val="0"/>
          <w:szCs w:val="21"/>
        </w:rPr>
        <w:t>1]</w:t>
      </w:r>
      <w:r w:rsidRPr="00EC575E">
        <w:rPr>
          <w:rFonts w:asciiTheme="minorEastAsia" w:eastAsiaTheme="minorEastAsia" w:hAnsiTheme="minorEastAsia" w:cs="ＭＳ Ｐゴシック" w:hint="eastAsia"/>
          <w:kern w:val="0"/>
          <w:szCs w:val="21"/>
        </w:rPr>
        <w:t>．</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lastRenderedPageBreak/>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0D35CBE2"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r w:rsidR="00551491">
        <w:rPr>
          <w:rFonts w:ascii="ＭＳ 明朝" w:hAnsi="ＭＳ 明朝" w:cs="ＭＳ 明朝" w:hint="eastAsia"/>
          <w:kern w:val="0"/>
          <w:szCs w:val="21"/>
        </w:rPr>
        <w:t>音高</w:t>
      </w:r>
      <w:r w:rsidR="00275944">
        <w:rPr>
          <w:rFonts w:ascii="ＭＳ 明朝" w:hAnsi="ＭＳ 明朝" w:cs="ＭＳ 明朝" w:hint="eastAsia"/>
          <w:kern w:val="0"/>
          <w:szCs w:val="21"/>
        </w:rPr>
        <w:t>差分データ，リズムデータ，</w:t>
      </w:r>
      <w:r w:rsidR="00F27E6B">
        <w:rPr>
          <w:rFonts w:ascii="ＭＳ 明朝" w:hAnsi="ＭＳ 明朝" w:cs="ＭＳ 明朝" w:hint="eastAsia"/>
          <w:kern w:val="0"/>
          <w:szCs w:val="21"/>
        </w:rPr>
        <w:t>メロディ変異データ</w:t>
      </w:r>
      <w:r w:rsidR="00275944">
        <w:rPr>
          <w:rFonts w:ascii="ＭＳ 明朝" w:hAnsi="ＭＳ 明朝" w:cs="ＭＳ 明朝" w:hint="eastAsia"/>
          <w:kern w:val="0"/>
          <w:szCs w:val="21"/>
        </w:rPr>
        <w:t>，および</w:t>
      </w:r>
      <w:r w:rsidR="00F27E6B">
        <w:rPr>
          <w:rFonts w:ascii="ＭＳ 明朝" w:hAnsi="ＭＳ 明朝" w:cs="ＭＳ 明朝" w:hint="eastAsia"/>
          <w:kern w:val="0"/>
          <w:szCs w:val="21"/>
        </w:rPr>
        <w:t>メロディ繰り返し回数データ</w:t>
      </w:r>
      <w:r w:rsidR="00275944">
        <w:rPr>
          <w:rFonts w:ascii="ＭＳ 明朝" w:hAnsi="ＭＳ 明朝" w:cs="ＭＳ 明朝" w:hint="eastAsia"/>
          <w:kern w:val="0"/>
          <w:szCs w:val="21"/>
        </w:rPr>
        <w:t>で構成され，有名な</w:t>
      </w:r>
      <w:r w:rsidR="00275944">
        <w:rPr>
          <w:rFonts w:ascii="ＭＳ 明朝" w:hAnsi="ＭＳ 明朝" w:cs="ＭＳ 明朝"/>
          <w:kern w:val="0"/>
          <w:szCs w:val="21"/>
        </w:rPr>
        <w:t>Progressive House</w:t>
      </w:r>
      <w:r w:rsidR="00275944">
        <w:rPr>
          <w:rFonts w:ascii="ＭＳ 明朝" w:hAnsi="ＭＳ 明朝" w:cs="ＭＳ 明朝" w:hint="eastAsia"/>
          <w:kern w:val="0"/>
          <w:szCs w:val="21"/>
        </w:rPr>
        <w:t>の既存曲のサビ部分冒頭</w:t>
      </w:r>
      <w:r w:rsidR="00275944">
        <w:rPr>
          <w:rFonts w:ascii="ＭＳ 明朝" w:hAnsi="ＭＳ 明朝" w:cs="ＭＳ 明朝"/>
          <w:kern w:val="0"/>
          <w:szCs w:val="21"/>
        </w:rPr>
        <w:t>16</w:t>
      </w:r>
      <w:r w:rsidR="00275944">
        <w:rPr>
          <w:rFonts w:ascii="ＭＳ 明朝" w:hAnsi="ＭＳ 明朝" w:cs="ＭＳ 明朝" w:hint="eastAsia"/>
          <w:kern w:val="0"/>
          <w:szCs w:val="21"/>
        </w:rPr>
        <w:t>小節のみを学習データとして</w:t>
      </w:r>
      <w:r w:rsidR="00551491">
        <w:rPr>
          <w:rFonts w:ascii="ＭＳ 明朝" w:hAnsi="ＭＳ 明朝" w:cs="ＭＳ 明朝" w:hint="eastAsia"/>
          <w:kern w:val="0"/>
          <w:szCs w:val="21"/>
        </w:rPr>
        <w:t>獲得される</w:t>
      </w:r>
      <w:r w:rsidR="00275944">
        <w:rPr>
          <w:rFonts w:ascii="ＭＳ 明朝" w:hAnsi="ＭＳ 明朝" w:cs="ＭＳ 明朝" w:hint="eastAsia"/>
          <w:kern w:val="0"/>
          <w:szCs w:val="21"/>
        </w:rPr>
        <w:t>．</w:t>
      </w:r>
    </w:p>
    <w:p w14:paraId="6D45FEFB" w14:textId="40305906" w:rsidR="00100F35" w:rsidRDefault="001E4416"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音高</w:t>
      </w:r>
      <w:r w:rsidR="00AD5707">
        <w:rPr>
          <w:rFonts w:ascii="ＭＳ 明朝" w:hAnsi="ＭＳ 明朝" w:cs="ＭＳ 明朝" w:hint="eastAsia"/>
          <w:kern w:val="0"/>
          <w:szCs w:val="21"/>
        </w:rPr>
        <w:t>差分データとは，</w:t>
      </w:r>
      <w:r w:rsidR="00B70FD4">
        <w:rPr>
          <w:rFonts w:ascii="ＭＳ 明朝" w:hAnsi="ＭＳ 明朝" w:cs="ＭＳ 明朝" w:hint="eastAsia"/>
          <w:kern w:val="0"/>
          <w:szCs w:val="21"/>
        </w:rPr>
        <w:t>学習データ</w:t>
      </w:r>
      <w:r w:rsidR="00100F35">
        <w:rPr>
          <w:rFonts w:ascii="ＭＳ 明朝" w:hAnsi="ＭＳ 明朝" w:cs="ＭＳ 明朝" w:hint="eastAsia"/>
          <w:kern w:val="0"/>
          <w:szCs w:val="21"/>
        </w:rPr>
        <w:t>に含まれる</w:t>
      </w:r>
      <w:r w:rsidR="00AD5707">
        <w:rPr>
          <w:rFonts w:ascii="ＭＳ 明朝" w:hAnsi="ＭＳ 明朝" w:cs="ＭＳ 明朝" w:hint="eastAsia"/>
          <w:kern w:val="0"/>
          <w:szCs w:val="21"/>
        </w:rPr>
        <w:t>各</w:t>
      </w:r>
      <w:r w:rsidR="00F27E6B">
        <w:rPr>
          <w:rFonts w:ascii="ＭＳ 明朝" w:hAnsi="ＭＳ 明朝" w:cs="ＭＳ 明朝" w:hint="eastAsia"/>
          <w:kern w:val="0"/>
          <w:szCs w:val="21"/>
        </w:rPr>
        <w:t>音</w:t>
      </w:r>
      <w:r w:rsidR="00100F35">
        <w:rPr>
          <w:rFonts w:ascii="ＭＳ 明朝" w:hAnsi="ＭＳ 明朝" w:cs="ＭＳ 明朝" w:hint="eastAsia"/>
          <w:kern w:val="0"/>
          <w:szCs w:val="21"/>
        </w:rPr>
        <w:t>とキーの</w:t>
      </w:r>
      <w:r w:rsidR="00F27E6B">
        <w:rPr>
          <w:rFonts w:ascii="ＭＳ 明朝" w:hAnsi="ＭＳ 明朝" w:cs="ＭＳ 明朝" w:hint="eastAsia"/>
          <w:kern w:val="0"/>
          <w:szCs w:val="21"/>
        </w:rPr>
        <w:t>音高の</w:t>
      </w:r>
      <w:r w:rsidR="00100F35">
        <w:rPr>
          <w:rFonts w:ascii="ＭＳ 明朝" w:hAnsi="ＭＳ 明朝" w:cs="ＭＳ 明朝" w:hint="eastAsia"/>
          <w:kern w:val="0"/>
          <w:szCs w:val="21"/>
        </w:rPr>
        <w:t>差を表した数値</w:t>
      </w:r>
      <w:r w:rsidR="00B70FD4">
        <w:rPr>
          <w:rFonts w:ascii="ＭＳ 明朝" w:hAnsi="ＭＳ 明朝" w:cs="ＭＳ 明朝" w:hint="eastAsia"/>
          <w:kern w:val="0"/>
          <w:szCs w:val="21"/>
        </w:rPr>
        <w:t>である．</w:t>
      </w:r>
      <w:r w:rsidR="00AD5707">
        <w:rPr>
          <w:rFonts w:ascii="ＭＳ 明朝" w:hAnsi="ＭＳ 明朝" w:cs="ＭＳ 明朝" w:hint="eastAsia"/>
          <w:kern w:val="0"/>
          <w:szCs w:val="21"/>
        </w:rPr>
        <w:t>リズムデータとは，</w:t>
      </w:r>
      <w:r w:rsidR="00B70FD4">
        <w:rPr>
          <w:rFonts w:ascii="ＭＳ 明朝" w:hAnsi="ＭＳ 明朝" w:cs="ＭＳ 明朝" w:hint="eastAsia"/>
          <w:kern w:val="0"/>
          <w:szCs w:val="21"/>
        </w:rPr>
        <w:t>学習データ</w:t>
      </w:r>
      <w:r w:rsidR="001D7FCE">
        <w:rPr>
          <w:rFonts w:ascii="ＭＳ 明朝" w:hAnsi="ＭＳ 明朝" w:cs="ＭＳ 明朝" w:hint="eastAsia"/>
          <w:kern w:val="0"/>
          <w:szCs w:val="21"/>
        </w:rPr>
        <w:t>に含まれる各音</w:t>
      </w:r>
      <w:r w:rsidR="00AC71A3">
        <w:rPr>
          <w:rFonts w:ascii="ＭＳ 明朝" w:hAnsi="ＭＳ 明朝" w:cs="ＭＳ 明朝" w:hint="eastAsia"/>
          <w:kern w:val="0"/>
          <w:szCs w:val="21"/>
        </w:rPr>
        <w:t>の音価</w:t>
      </w:r>
      <w:r w:rsidR="001D7FCE">
        <w:rPr>
          <w:rFonts w:ascii="ＭＳ 明朝" w:hAnsi="ＭＳ 明朝" w:cs="ＭＳ 明朝" w:hint="eastAsia"/>
          <w:kern w:val="0"/>
          <w:szCs w:val="21"/>
        </w:rPr>
        <w:t>を表した数値</w:t>
      </w:r>
      <w:r w:rsidR="00B70FD4">
        <w:rPr>
          <w:rFonts w:ascii="ＭＳ 明朝" w:hAnsi="ＭＳ 明朝" w:cs="ＭＳ 明朝" w:hint="eastAsia"/>
          <w:kern w:val="0"/>
          <w:szCs w:val="21"/>
        </w:rPr>
        <w:t>である．</w:t>
      </w:r>
      <w:r w:rsidR="00100F35">
        <w:rPr>
          <w:rFonts w:ascii="ＭＳ 明朝" w:hAnsi="ＭＳ 明朝" w:cs="ＭＳ 明朝" w:hint="eastAsia"/>
          <w:kern w:val="0"/>
          <w:szCs w:val="21"/>
        </w:rPr>
        <w:t>変異データとは，学習データ</w:t>
      </w:r>
      <w:r w:rsidR="00F27E6B">
        <w:rPr>
          <w:rFonts w:ascii="ＭＳ 明朝" w:hAnsi="ＭＳ 明朝" w:cs="ＭＳ 明朝" w:hint="eastAsia"/>
          <w:kern w:val="0"/>
          <w:szCs w:val="21"/>
        </w:rPr>
        <w:t>の</w:t>
      </w:r>
      <w:r w:rsidR="00100F35">
        <w:rPr>
          <w:rFonts w:ascii="ＭＳ 明朝" w:hAnsi="ＭＳ 明朝" w:cs="ＭＳ 明朝" w:hint="eastAsia"/>
          <w:kern w:val="0"/>
          <w:szCs w:val="21"/>
        </w:rPr>
        <w:t>メロディを繰り返し回数分に分割し，それぞれ</w:t>
      </w:r>
      <w:r w:rsidR="00100F35">
        <w:rPr>
          <w:rFonts w:ascii="ＭＳ 明朝" w:hAnsi="ＭＳ 明朝" w:cs="ＭＳ 明朝" w:hint="eastAsia"/>
          <w:kern w:val="0"/>
          <w:szCs w:val="21"/>
        </w:rPr>
        <w:lastRenderedPageBreak/>
        <w:t>の音数や音高，リズムを比較して</w:t>
      </w:r>
      <w:r w:rsidR="00F27E6B">
        <w:rPr>
          <w:rFonts w:ascii="ＭＳ 明朝" w:hAnsi="ＭＳ 明朝" w:cs="ＭＳ 明朝" w:hint="eastAsia"/>
          <w:kern w:val="0"/>
          <w:szCs w:val="21"/>
        </w:rPr>
        <w:t>算出した差分</w:t>
      </w:r>
      <w:r w:rsidR="002C1023">
        <w:rPr>
          <w:rFonts w:ascii="ＭＳ 明朝" w:hAnsi="ＭＳ 明朝" w:cs="ＭＳ 明朝" w:hint="eastAsia"/>
          <w:kern w:val="0"/>
          <w:szCs w:val="21"/>
        </w:rPr>
        <w:t>で</w:t>
      </w:r>
      <w:r w:rsidR="00100F35">
        <w:rPr>
          <w:rFonts w:ascii="ＭＳ 明朝" w:hAnsi="ＭＳ 明朝" w:cs="ＭＳ 明朝" w:hint="eastAsia"/>
          <w:kern w:val="0"/>
          <w:szCs w:val="21"/>
        </w:rPr>
        <w:t>ある．</w:t>
      </w:r>
    </w:p>
    <w:p w14:paraId="6D51B2BF" w14:textId="01C0137D" w:rsidR="00AD5707" w:rsidRPr="00854BD4"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繰り返し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r w:rsidR="00AF5424">
        <w:rPr>
          <w:rFonts w:ascii="ＭＳ 明朝" w:hAnsi="ＭＳ 明朝" w:cs="ＭＳ 明朝" w:hint="eastAsia"/>
          <w:kern w:val="0"/>
          <w:szCs w:val="21"/>
        </w:rPr>
        <w:t>学習データ</w:t>
      </w:r>
      <w:r w:rsidR="00F27E6B">
        <w:rPr>
          <w:rFonts w:ascii="ＭＳ 明朝" w:hAnsi="ＭＳ 明朝" w:cs="ＭＳ 明朝" w:hint="eastAsia"/>
          <w:kern w:val="0"/>
          <w:szCs w:val="21"/>
        </w:rPr>
        <w:t>の</w:t>
      </w:r>
      <w:r w:rsidR="00AF5424">
        <w:rPr>
          <w:rFonts w:ascii="ＭＳ 明朝" w:hAnsi="ＭＳ 明朝" w:cs="ＭＳ 明朝" w:hint="eastAsia"/>
          <w:kern w:val="0"/>
          <w:szCs w:val="21"/>
        </w:rPr>
        <w:t>メロディ内</w:t>
      </w:r>
      <w:r w:rsidR="00F27E6B">
        <w:rPr>
          <w:rFonts w:ascii="ＭＳ 明朝" w:hAnsi="ＭＳ 明朝" w:cs="ＭＳ 明朝" w:hint="eastAsia"/>
          <w:kern w:val="0"/>
          <w:szCs w:val="21"/>
        </w:rPr>
        <w:t>における同</w:t>
      </w:r>
      <w:r w:rsidR="00AF5424">
        <w:rPr>
          <w:rFonts w:ascii="ＭＳ 明朝" w:hAnsi="ＭＳ 明朝" w:cs="ＭＳ 明朝" w:hint="eastAsia"/>
          <w:kern w:val="0"/>
          <w:szCs w:val="21"/>
        </w:rPr>
        <w:t>じメロディ</w:t>
      </w:r>
      <w:r w:rsidR="007C7853">
        <w:rPr>
          <w:rFonts w:ascii="ＭＳ 明朝" w:hAnsi="ＭＳ 明朝" w:cs="ＭＳ 明朝" w:hint="eastAsia"/>
          <w:kern w:val="0"/>
          <w:szCs w:val="21"/>
        </w:rPr>
        <w:t>の</w:t>
      </w:r>
      <w:r w:rsidR="00AF5424">
        <w:rPr>
          <w:rFonts w:ascii="ＭＳ 明朝" w:hAnsi="ＭＳ 明朝" w:cs="ＭＳ 明朝" w:hint="eastAsia"/>
          <w:kern w:val="0"/>
          <w:szCs w:val="21"/>
        </w:rPr>
        <w:t>繰り返</w:t>
      </w:r>
      <w:r w:rsidR="007C7853">
        <w:rPr>
          <w:rFonts w:ascii="ＭＳ 明朝" w:hAnsi="ＭＳ 明朝" w:cs="ＭＳ 明朝" w:hint="eastAsia"/>
          <w:kern w:val="0"/>
          <w:szCs w:val="21"/>
        </w:rPr>
        <w:t>し回数</w:t>
      </w:r>
      <w:r w:rsidR="00AF5424">
        <w:rPr>
          <w:rFonts w:ascii="ＭＳ 明朝" w:hAnsi="ＭＳ 明朝" w:cs="ＭＳ 明朝" w:hint="eastAsia"/>
          <w:kern w:val="0"/>
          <w:szCs w:val="21"/>
        </w:rPr>
        <w:t>である．</w:t>
      </w:r>
      <w:r w:rsidR="00C2167A">
        <w:rPr>
          <w:rFonts w:ascii="ＭＳ 明朝" w:hAnsi="ＭＳ 明朝" w:cs="ＭＳ 明朝" w:hint="eastAsia"/>
          <w:kern w:val="0"/>
          <w:szCs w:val="21"/>
        </w:rPr>
        <w:t>繰り返し回数</w:t>
      </w:r>
      <w:r w:rsidR="00AF5424">
        <w:rPr>
          <w:rFonts w:ascii="ＭＳ 明朝" w:hAnsi="ＭＳ 明朝" w:cs="ＭＳ 明朝" w:hint="eastAsia"/>
          <w:kern w:val="0"/>
          <w:szCs w:val="21"/>
        </w:rPr>
        <w:t>は，</w:t>
      </w:r>
      <w:r w:rsidR="009A0433">
        <w:rPr>
          <w:rFonts w:ascii="ＭＳ 明朝" w:hAnsi="ＭＳ 明朝" w:cs="ＭＳ 明朝" w:hint="eastAsia"/>
          <w:kern w:val="0"/>
          <w:szCs w:val="21"/>
        </w:rPr>
        <w:t>音高とリズムの類似度から算出する．</w:t>
      </w:r>
      <w:r w:rsidR="00AF5424">
        <w:rPr>
          <w:rFonts w:ascii="ＭＳ 明朝" w:hAnsi="ＭＳ 明朝" w:cs="ＭＳ 明朝" w:hint="eastAsia"/>
          <w:kern w:val="0"/>
          <w:szCs w:val="21"/>
        </w:rPr>
        <w:t>はじめに</w:t>
      </w:r>
      <w:r w:rsidR="00F84D71">
        <w:rPr>
          <w:rFonts w:ascii="ＭＳ 明朝" w:hAnsi="ＭＳ 明朝" w:cs="ＭＳ 明朝" w:hint="eastAsia"/>
          <w:kern w:val="0"/>
          <w:szCs w:val="21"/>
        </w:rPr>
        <w:t>メロディを</w:t>
      </w:r>
      <w:r w:rsidR="00F84D71">
        <w:rPr>
          <w:rFonts w:ascii="ＭＳ 明朝" w:hAnsi="ＭＳ 明朝" w:cs="ＭＳ 明朝"/>
          <w:kern w:val="0"/>
          <w:szCs w:val="21"/>
        </w:rPr>
        <w:t>4</w:t>
      </w:r>
      <w:r w:rsidR="00F84D71">
        <w:rPr>
          <w:rFonts w:ascii="ＭＳ 明朝" w:hAnsi="ＭＳ 明朝" w:cs="ＭＳ 明朝" w:hint="eastAsia"/>
          <w:kern w:val="0"/>
          <w:szCs w:val="21"/>
        </w:rPr>
        <w:t>小節ごとに分割し，</w:t>
      </w:r>
      <w:r w:rsidR="00F84D71">
        <w:rPr>
          <w:rFonts w:ascii="ＭＳ 明朝" w:hAnsi="ＭＳ 明朝" w:cs="ＭＳ 明朝"/>
          <w:kern w:val="0"/>
          <w:szCs w:val="21"/>
        </w:rPr>
        <w:t>1</w:t>
      </w:r>
      <w:r w:rsidR="00F84D71">
        <w:rPr>
          <w:rFonts w:ascii="ＭＳ 明朝" w:hAnsi="ＭＳ 明朝" w:cs="ＭＳ 明朝" w:hint="eastAsia"/>
          <w:kern w:val="0"/>
          <w:szCs w:val="21"/>
        </w:rPr>
        <w:t>小節目のメロディと</w:t>
      </w:r>
      <w:r w:rsidR="00F27E6B" w:rsidRPr="00F27E6B">
        <w:rPr>
          <w:rFonts w:ascii="ＭＳ 明朝" w:hAnsi="ＭＳ 明朝" w:cs="ＭＳ 明朝" w:hint="eastAsia"/>
          <w:kern w:val="0"/>
          <w:szCs w:val="21"/>
        </w:rPr>
        <w:t>，</w:t>
      </w:r>
      <w:r w:rsidR="00F84D71">
        <w:rPr>
          <w:rFonts w:ascii="ＭＳ 明朝" w:hAnsi="ＭＳ 明朝" w:cs="ＭＳ 明朝"/>
          <w:kern w:val="0"/>
          <w:szCs w:val="21"/>
        </w:rPr>
        <w:t>2, 3, 4</w:t>
      </w:r>
      <w:r w:rsidR="00F84D71">
        <w:rPr>
          <w:rFonts w:ascii="ＭＳ 明朝" w:hAnsi="ＭＳ 明朝" w:cs="ＭＳ 明朝" w:hint="eastAsia"/>
          <w:kern w:val="0"/>
          <w:szCs w:val="21"/>
        </w:rPr>
        <w:t>小節</w:t>
      </w:r>
      <w:r w:rsidR="00F27E6B">
        <w:rPr>
          <w:rFonts w:ascii="ＭＳ 明朝" w:hAnsi="ＭＳ 明朝" w:cs="ＭＳ 明朝" w:hint="eastAsia"/>
          <w:kern w:val="0"/>
          <w:szCs w:val="21"/>
        </w:rPr>
        <w:t>目</w:t>
      </w:r>
      <w:r w:rsidR="00F84D71">
        <w:rPr>
          <w:rFonts w:ascii="ＭＳ 明朝" w:hAnsi="ＭＳ 明朝" w:cs="ＭＳ 明朝" w:hint="eastAsia"/>
          <w:kern w:val="0"/>
          <w:szCs w:val="21"/>
        </w:rPr>
        <w:t>のメロディを比較し，</w:t>
      </w:r>
      <w:r w:rsidR="00090268">
        <w:rPr>
          <w:rFonts w:ascii="ＭＳ 明朝" w:hAnsi="ＭＳ 明朝" w:cs="ＭＳ 明朝" w:hint="eastAsia"/>
          <w:kern w:val="0"/>
          <w:szCs w:val="21"/>
        </w:rPr>
        <w:t>一致している割合を</w:t>
      </w:r>
      <w:r w:rsidR="00F84D71">
        <w:rPr>
          <w:rFonts w:ascii="ＭＳ 明朝" w:hAnsi="ＭＳ 明朝" w:cs="ＭＳ 明朝" w:hint="eastAsia"/>
          <w:kern w:val="0"/>
          <w:szCs w:val="21"/>
        </w:rPr>
        <w:t>類似度</w:t>
      </w:r>
      <w:r w:rsidR="00090268">
        <w:rPr>
          <w:rFonts w:ascii="ＭＳ 明朝" w:hAnsi="ＭＳ 明朝" w:cs="ＭＳ 明朝" w:hint="eastAsia"/>
          <w:kern w:val="0"/>
          <w:szCs w:val="21"/>
        </w:rPr>
        <w:t>として</w:t>
      </w:r>
      <w:r w:rsidR="00F84D71">
        <w:rPr>
          <w:rFonts w:ascii="ＭＳ 明朝" w:hAnsi="ＭＳ 明朝" w:cs="ＭＳ 明朝" w:hint="eastAsia"/>
          <w:kern w:val="0"/>
          <w:szCs w:val="21"/>
        </w:rPr>
        <w:t>算出する</w:t>
      </w:r>
      <w:r w:rsidR="00AF5424">
        <w:rPr>
          <w:rFonts w:ascii="ＭＳ 明朝" w:hAnsi="ＭＳ 明朝" w:cs="ＭＳ 明朝" w:hint="eastAsia"/>
          <w:kern w:val="0"/>
          <w:szCs w:val="21"/>
        </w:rPr>
        <w:t>．</w:t>
      </w:r>
      <w:r w:rsidR="00854BD4">
        <w:rPr>
          <w:rFonts w:ascii="ＭＳ 明朝" w:hAnsi="ＭＳ 明朝" w:cs="ＭＳ 明朝"/>
          <w:kern w:val="0"/>
          <w:szCs w:val="21"/>
        </w:rPr>
        <w:t>類似度が60%</w:t>
      </w:r>
      <w:r w:rsidR="00854BD4">
        <w:rPr>
          <w:rFonts w:ascii="ＭＳ 明朝" w:hAnsi="ＭＳ 明朝" w:cs="ＭＳ 明朝" w:hint="eastAsia"/>
          <w:kern w:val="0"/>
          <w:szCs w:val="21"/>
        </w:rPr>
        <w:t>以上の</w:t>
      </w:r>
      <w:r w:rsidR="00AF5424">
        <w:rPr>
          <w:rFonts w:ascii="ＭＳ 明朝" w:hAnsi="ＭＳ 明朝" w:cs="ＭＳ 明朝" w:hint="eastAsia"/>
          <w:kern w:val="0"/>
          <w:szCs w:val="21"/>
        </w:rPr>
        <w:t>場合</w:t>
      </w:r>
      <w:r w:rsidR="00CF2E79" w:rsidRPr="00D84F05">
        <w:rPr>
          <w:rFonts w:ascii="ＭＳ 明朝" w:hAnsi="ＭＳ 明朝" w:cs="ＭＳ 明朝" w:hint="eastAsia"/>
          <w:kern w:val="0"/>
          <w:szCs w:val="21"/>
        </w:rPr>
        <w:t>，繰り返し回数は</w:t>
      </w:r>
      <w:r w:rsidR="00CF2E79" w:rsidRPr="00D84F05">
        <w:rPr>
          <w:rFonts w:ascii="ＭＳ 明朝" w:hAnsi="ＭＳ 明朝" w:cs="ＭＳ 明朝"/>
          <w:kern w:val="0"/>
          <w:szCs w:val="21"/>
        </w:rPr>
        <w:t>4</w:t>
      </w:r>
      <w:r w:rsidR="00CF2E79" w:rsidRPr="00D84F05">
        <w:rPr>
          <w:rFonts w:ascii="ＭＳ 明朝" w:hAnsi="ＭＳ 明朝" w:cs="ＭＳ 明朝" w:hint="eastAsia"/>
          <w:kern w:val="0"/>
          <w:szCs w:val="21"/>
        </w:rPr>
        <w:t>回と</w:t>
      </w:r>
      <w:r w:rsidR="00C2167A">
        <w:rPr>
          <w:rFonts w:ascii="ＭＳ 明朝" w:hAnsi="ＭＳ 明朝" w:cs="ＭＳ 明朝" w:hint="eastAsia"/>
          <w:kern w:val="0"/>
          <w:szCs w:val="21"/>
        </w:rPr>
        <w:t>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未満の場合は，学習データのメロディ</w:t>
      </w:r>
      <w:r w:rsidR="00C062CB">
        <w:rPr>
          <w:rFonts w:hint="eastAsia"/>
        </w:rPr>
        <w:t>の前半</w:t>
      </w:r>
      <w:r w:rsidR="00C062CB" w:rsidRPr="00F27E6B">
        <w:rPr>
          <w:rFonts w:asciiTheme="minorEastAsia" w:eastAsiaTheme="minorEastAsia" w:hAnsiTheme="minorEastAsia" w:hint="eastAsia"/>
        </w:rPr>
        <w:t>8</w:t>
      </w:r>
      <w:r w:rsidR="00C062CB">
        <w:rPr>
          <w:rFonts w:hint="eastAsia"/>
        </w:rPr>
        <w:t>小節と後半</w:t>
      </w:r>
      <w:r w:rsidR="00C062CB" w:rsidRPr="00F27E6B">
        <w:rPr>
          <w:rFonts w:asciiTheme="minorEastAsia" w:eastAsiaTheme="minorEastAsia" w:hAnsiTheme="minorEastAsia" w:hint="eastAsia"/>
        </w:rPr>
        <w:t>8</w:t>
      </w:r>
      <w:r w:rsidR="00C062CB">
        <w:rPr>
          <w:rFonts w:hint="eastAsia"/>
        </w:rPr>
        <w:t>小節の</w:t>
      </w:r>
      <w:r w:rsidR="00C2167A">
        <w:rPr>
          <w:rFonts w:ascii="ＭＳ 明朝" w:hAnsi="ＭＳ 明朝" w:cs="ＭＳ 明朝" w:hint="eastAsia"/>
          <w:kern w:val="0"/>
          <w:szCs w:val="21"/>
        </w:rPr>
        <w:t>類似度を算出する．</w:t>
      </w:r>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2</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r w:rsidR="00C2167A">
        <w:rPr>
          <w:rFonts w:ascii="ＭＳ 明朝" w:hAnsi="ＭＳ 明朝" w:cs="ＭＳ 明朝" w:hint="eastAsia"/>
          <w:kern w:val="0"/>
          <w:szCs w:val="21"/>
        </w:rPr>
        <w:t>．</w:t>
      </w:r>
      <w:r w:rsidR="00854BD4">
        <w:rPr>
          <w:rFonts w:ascii="ＭＳ 明朝" w:hAnsi="ＭＳ 明朝" w:cs="ＭＳ 明朝" w:hint="eastAsia"/>
          <w:kern w:val="0"/>
          <w:szCs w:val="21"/>
        </w:rPr>
        <w:t>すべて</w:t>
      </w:r>
      <w:r w:rsidR="00C2167A">
        <w:rPr>
          <w:rFonts w:ascii="ＭＳ 明朝" w:hAnsi="ＭＳ 明朝" w:cs="ＭＳ 明朝" w:hint="eastAsia"/>
          <w:kern w:val="0"/>
          <w:szCs w:val="21"/>
        </w:rPr>
        <w:t>に該当しないメロディ</w:t>
      </w:r>
      <w:r w:rsidR="00561417">
        <w:rPr>
          <w:rFonts w:ascii="ＭＳ 明朝" w:hAnsi="ＭＳ 明朝" w:cs="ＭＳ 明朝" w:hint="eastAsia"/>
          <w:kern w:val="0"/>
          <w:szCs w:val="21"/>
        </w:rPr>
        <w:t>の</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0</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p>
    <w:p w14:paraId="6D63B345" w14:textId="30AB7808"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w:t>
      </w:r>
      <w:r w:rsidR="00952F48">
        <w:rPr>
          <w:rFonts w:asciiTheme="majorEastAsia" w:eastAsiaTheme="majorEastAsia" w:hAnsiTheme="majorEastAsia" w:hint="eastAsia"/>
        </w:rPr>
        <w:t>メロディ生成</w:t>
      </w:r>
    </w:p>
    <w:p w14:paraId="6903090D" w14:textId="2351DEE1"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メロディルールに基づ</w:t>
      </w:r>
      <w:r w:rsidR="008C1CB3">
        <w:rPr>
          <w:rFonts w:ascii="ＭＳ 明朝" w:hAnsi="ＭＳ 明朝" w:cs="ＭＳ 明朝" w:hint="eastAsia"/>
          <w:kern w:val="0"/>
          <w:szCs w:val="21"/>
        </w:rPr>
        <w:t>いた</w:t>
      </w:r>
      <w:r>
        <w:rPr>
          <w:rFonts w:ascii="ＭＳ 明朝" w:hAnsi="ＭＳ 明朝" w:cs="ＭＳ 明朝" w:hint="eastAsia"/>
          <w:kern w:val="0"/>
          <w:szCs w:val="21"/>
        </w:rPr>
        <w:t>初期</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p>
    <w:p w14:paraId="420EE243" w14:textId="700BE68C"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w:t>
      </w:r>
      <w:r>
        <w:rPr>
          <w:rFonts w:ascii="ＭＳ 明朝" w:hAnsi="ＭＳ 明朝" w:cs="ＭＳ 明朝" w:hint="eastAsia"/>
          <w:kern w:val="0"/>
          <w:szCs w:val="21"/>
        </w:rPr>
        <w:t>決定する．</w:t>
      </w:r>
    </w:p>
    <w:p w14:paraId="5B09DD0A" w14:textId="77777777" w:rsidR="00B06E96" w:rsidRPr="00B06E96" w:rsidRDefault="00A035A4"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リズム，音高を</w:t>
      </w:r>
      <w:r w:rsidR="00B06E96">
        <w:rPr>
          <w:rFonts w:ascii="ＭＳ 明朝" w:hAnsi="ＭＳ 明朝" w:cs="ＭＳ 明朝" w:hint="eastAsia"/>
          <w:kern w:val="0"/>
          <w:szCs w:val="21"/>
        </w:rPr>
        <w:t>ランダムに決定</w:t>
      </w:r>
      <w:r>
        <w:rPr>
          <w:rFonts w:ascii="ＭＳ 明朝" w:hAnsi="ＭＳ 明朝" w:cs="ＭＳ 明朝" w:hint="eastAsia"/>
          <w:kern w:val="0"/>
          <w:szCs w:val="21"/>
        </w:rPr>
        <w:t>する．</w:t>
      </w:r>
    </w:p>
    <w:p w14:paraId="5C527FD9" w14:textId="71E78C9A" w:rsidR="005A0C6A" w:rsidRPr="00A035A4" w:rsidRDefault="00664576"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繰り返し回数分繰り返し</w:t>
      </w:r>
      <w:r>
        <w:rPr>
          <w:rFonts w:ascii="ＭＳ 明朝" w:hAnsi="ＭＳ 明朝" w:cs="ＭＳ 明朝"/>
          <w:kern w:val="0"/>
          <w:szCs w:val="21"/>
        </w:rPr>
        <w:t>，16</w:t>
      </w:r>
      <w:r>
        <w:rPr>
          <w:rFonts w:ascii="ＭＳ 明朝" w:hAnsi="ＭＳ 明朝" w:cs="ＭＳ 明朝" w:hint="eastAsia"/>
          <w:kern w:val="0"/>
          <w:szCs w:val="21"/>
        </w:rPr>
        <w:t>小節のメロディ</w:t>
      </w:r>
      <w:r w:rsidRPr="00664576">
        <w:rPr>
          <w:rFonts w:asciiTheme="minorEastAsia" w:eastAsiaTheme="minorEastAsia" w:hAnsiTheme="minorEastAsia" w:hint="eastAsia"/>
        </w:rPr>
        <w:t>を生成する</w:t>
      </w:r>
      <w:r>
        <w:rPr>
          <w:rFonts w:asciiTheme="minorEastAsia" w:eastAsiaTheme="minorEastAsia" w:hAnsiTheme="minorEastAsia" w:hint="eastAsia"/>
        </w:rPr>
        <w:t>．</w:t>
      </w:r>
    </w:p>
    <w:p w14:paraId="0D78B1DB" w14:textId="0C5ACF95" w:rsidR="00A035A4" w:rsidRPr="004F4DE5" w:rsidRDefault="00DD73D1"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変異データに基づいてメロディを変異させる</w:t>
      </w:r>
      <w:r w:rsidR="00C909D2">
        <w:rPr>
          <w:rFonts w:ascii="ＭＳ 明朝" w:hAnsi="ＭＳ 明朝" w:cs="ＭＳ 明朝" w:hint="eastAsia"/>
          <w:kern w:val="0"/>
          <w:szCs w:val="21"/>
        </w:rPr>
        <w:t>．</w:t>
      </w:r>
    </w:p>
    <w:p w14:paraId="12DA3FDA" w14:textId="4B215C71" w:rsidR="004F4DE5" w:rsidRPr="007854FD" w:rsidRDefault="004F4DE5" w:rsidP="004F4DE5">
      <w:pPr>
        <w:ind w:firstLineChars="100" w:firstLine="210"/>
        <w:rPr>
          <w:rFonts w:asciiTheme="minorEastAsia" w:eastAsiaTheme="minorEastAsia" w:hAnsiTheme="minorEastAsia" w:cs="ＭＳ Ｐゴシック"/>
          <w:kern w:val="0"/>
          <w:szCs w:val="21"/>
        </w:rPr>
      </w:pPr>
      <w:r w:rsidRPr="004F4DE5">
        <w:rPr>
          <w:rFonts w:asciiTheme="minorEastAsia" w:eastAsiaTheme="minorEastAsia" w:hAnsiTheme="minorEastAsia" w:hint="eastAsia"/>
        </w:rPr>
        <w:t>以上</w:t>
      </w:r>
      <w:r>
        <w:rPr>
          <w:rFonts w:asciiTheme="minorEastAsia" w:eastAsiaTheme="minorEastAsia" w:hAnsiTheme="minorEastAsia" w:hint="eastAsia"/>
        </w:rPr>
        <w:t>の手順で生成した</w:t>
      </w:r>
      <w:r>
        <w:rPr>
          <w:rFonts w:asciiTheme="minorEastAsia" w:eastAsiaTheme="minorEastAsia" w:hAnsiTheme="minorEastAsia" w:cs="ＭＳ Ｐゴシック" w:hint="eastAsia"/>
          <w:kern w:val="0"/>
          <w:szCs w:val="21"/>
        </w:rPr>
        <w:t>初期世代の</w:t>
      </w:r>
      <w:r w:rsidR="007854FD">
        <w:rPr>
          <w:rFonts w:asciiTheme="minorEastAsia" w:eastAsiaTheme="minorEastAsia" w:hAnsiTheme="minorEastAsia" w:cs="ＭＳ Ｐゴシック" w:hint="eastAsia"/>
          <w:kern w:val="0"/>
          <w:szCs w:val="21"/>
        </w:rPr>
        <w:t>メロディの</w:t>
      </w:r>
      <w:r w:rsidR="007854FD">
        <w:rPr>
          <w:rFonts w:asciiTheme="minorEastAsia" w:eastAsiaTheme="minorEastAsia" w:hAnsiTheme="minorEastAsia" w:cs="ＭＳ Ｐゴシック"/>
          <w:kern w:val="0"/>
          <w:szCs w:val="21"/>
        </w:rPr>
        <w:t>冒頭4</w:t>
      </w:r>
      <w:r w:rsidR="007854FD">
        <w:rPr>
          <w:rFonts w:asciiTheme="minorEastAsia" w:eastAsiaTheme="minorEastAsia" w:hAnsiTheme="minorEastAsia" w:cs="ＭＳ Ｐゴシック" w:hint="eastAsia"/>
          <w:kern w:val="0"/>
          <w:szCs w:val="21"/>
        </w:rPr>
        <w:t>小節</w:t>
      </w:r>
      <w:r>
        <w:rPr>
          <w:rFonts w:asciiTheme="minorEastAsia" w:eastAsiaTheme="minorEastAsia" w:hAnsiTheme="minorEastAsia" w:cs="ＭＳ Ｐゴシック" w:hint="eastAsia"/>
          <w:kern w:val="0"/>
          <w:szCs w:val="21"/>
        </w:rPr>
        <w:t>を</w:t>
      </w: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に示す．</w:t>
      </w:r>
      <w:commentRangeStart w:id="0"/>
      <w:r w:rsidR="007854FD" w:rsidRPr="007854FD">
        <w:rPr>
          <w:rFonts w:asciiTheme="minorEastAsia" w:eastAsiaTheme="minorEastAsia" w:hAnsiTheme="minorEastAsia" w:cs="ＭＳ Ｐゴシック"/>
          <w:kern w:val="0"/>
          <w:szCs w:val="21"/>
        </w:rPr>
        <w:t xml:space="preserve"> </w:t>
      </w:r>
      <w:commentRangeEnd w:id="0"/>
      <w:r w:rsidR="00556EC1">
        <w:rPr>
          <w:rStyle w:val="aff9"/>
        </w:rPr>
        <w:commentReference w:id="0"/>
      </w:r>
    </w:p>
    <w:p w14:paraId="6DDE7A79" w14:textId="48A3D063" w:rsidR="00DE5228" w:rsidRPr="007854FD"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した世代交代を行う．</w:t>
      </w:r>
      <w:r w:rsidR="007950E1">
        <w:rPr>
          <w:rFonts w:asciiTheme="minorEastAsia" w:eastAsiaTheme="minorEastAsia" w:hAnsiTheme="minorEastAsia" w:cs="ＭＳ Ｐゴシック" w:hint="eastAsia"/>
          <w:kern w:val="0"/>
          <w:szCs w:val="21"/>
        </w:rPr>
        <w:t>ユーザの好みの音高変化を次世代へ反映するために，</w:t>
      </w:r>
      <w:r w:rsidR="004F4DE5">
        <w:rPr>
          <w:rFonts w:hint="eastAsia"/>
        </w:rPr>
        <w:t>遺伝子の並びの多くを次世代に継承できる</w:t>
      </w:r>
      <w:r w:rsidR="007950E1">
        <w:rPr>
          <w:rFonts w:asciiTheme="minorEastAsia" w:eastAsiaTheme="minorEastAsia" w:hAnsiTheme="minorEastAsia" w:cs="ＭＳ Ｐゴシック" w:hint="eastAsia"/>
          <w:kern w:val="0"/>
          <w:szCs w:val="21"/>
        </w:rPr>
        <w:t>一点交叉を採用する</w:t>
      </w:r>
      <w:r w:rsidR="00CC2306">
        <w:rPr>
          <w:rFonts w:asciiTheme="minorEastAsia" w:eastAsiaTheme="minorEastAsia" w:hAnsiTheme="minorEastAsia" w:cs="ＭＳ Ｐゴシック" w:hint="eastAsia"/>
          <w:kern w:val="0"/>
          <w:szCs w:val="21"/>
        </w:rPr>
        <w:t>．</w:t>
      </w:r>
      <w:r w:rsidR="007854FD">
        <w:rPr>
          <w:rFonts w:asciiTheme="minorEastAsia" w:eastAsiaTheme="minorEastAsia" w:hAnsiTheme="minorEastAsia" w:cs="ＭＳ Ｐゴシック" w:hint="eastAsia"/>
          <w:kern w:val="0"/>
          <w:szCs w:val="21"/>
        </w:rPr>
        <w:t>図</w:t>
      </w:r>
      <w:r w:rsidR="007854FD">
        <w:rPr>
          <w:rFonts w:asciiTheme="minorEastAsia" w:eastAsiaTheme="minorEastAsia" w:hAnsiTheme="minorEastAsia" w:cs="ＭＳ Ｐゴシック"/>
          <w:kern w:val="0"/>
          <w:szCs w:val="21"/>
        </w:rPr>
        <w:t>1</w:t>
      </w:r>
      <w:r w:rsidR="007854FD">
        <w:rPr>
          <w:rFonts w:asciiTheme="minorEastAsia" w:eastAsiaTheme="minorEastAsia" w:hAnsiTheme="minorEastAsia" w:cs="ＭＳ Ｐゴシック" w:hint="eastAsia"/>
          <w:kern w:val="0"/>
          <w:szCs w:val="21"/>
        </w:rPr>
        <w:t>のメロディから生成された次世代メロディの例を</w:t>
      </w:r>
      <w:r w:rsidR="007854FD">
        <w:rPr>
          <w:rFonts w:asciiTheme="minorEastAsia" w:eastAsiaTheme="minorEastAsia" w:hAnsiTheme="minorEastAsia" w:cs="ＭＳ Ｐゴシック"/>
          <w:kern w:val="0"/>
          <w:szCs w:val="21"/>
        </w:rPr>
        <w:t>図2</w:t>
      </w:r>
      <w:r w:rsidR="007854FD">
        <w:rPr>
          <w:rFonts w:asciiTheme="minorEastAsia" w:eastAsiaTheme="minorEastAsia" w:hAnsiTheme="minorEastAsia" w:cs="ＭＳ Ｐゴシック" w:hint="eastAsia"/>
          <w:kern w:val="0"/>
          <w:szCs w:val="21"/>
        </w:rPr>
        <w:t>に示す．</w:t>
      </w:r>
    </w:p>
    <w:p w14:paraId="19129BEC" w14:textId="77777777" w:rsidR="000F2F55" w:rsidRDefault="000F2F55" w:rsidP="000F2F55">
      <w:pPr>
        <w:rPr>
          <w:rFonts w:asciiTheme="majorEastAsia" w:eastAsiaTheme="majorEastAsia" w:hAnsiTheme="majorEastAsia"/>
        </w:rPr>
      </w:pPr>
      <w:r>
        <w:rPr>
          <w:rFonts w:asciiTheme="majorEastAsia" w:eastAsiaTheme="majorEastAsia" w:hAnsiTheme="majorEastAsia"/>
        </w:rPr>
        <w:t>5</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評価実験</w:t>
      </w:r>
    </w:p>
    <w:p w14:paraId="6830898B" w14:textId="77777777" w:rsidR="00CC2306" w:rsidRPr="00C638EE" w:rsidRDefault="000F2F55" w:rsidP="00CC2306">
      <w:pPr>
        <w:rPr>
          <w:rFonts w:ascii="ＭＳ 明朝" w:hAnsi="ＭＳ 明朝" w:cs="ＭＳ 明朝"/>
          <w:kern w:val="0"/>
          <w:szCs w:val="21"/>
        </w:rPr>
      </w:pPr>
      <w:commentRangeStart w:id="1"/>
      <w:r>
        <w:rPr>
          <w:rFonts w:ascii="ＭＳ 明朝" w:hAnsi="ＭＳ 明朝" w:cs="ＭＳ 明朝" w:hint="eastAsia"/>
          <w:kern w:val="0"/>
          <w:szCs w:val="21"/>
        </w:rPr>
        <w:t>レー</w:t>
      </w:r>
      <w:commentRangeEnd w:id="1"/>
      <w:r w:rsidR="00556EC1">
        <w:rPr>
          <w:rStyle w:val="aff9"/>
        </w:rPr>
        <w:commentReference w:id="1"/>
      </w:r>
      <w:r>
        <w:rPr>
          <w:rFonts w:ascii="ＭＳ 明朝" w:hAnsi="ＭＳ 明朝" w:cs="ＭＳ 明朝" w:hint="eastAsia"/>
          <w:kern w:val="0"/>
          <w:szCs w:val="21"/>
        </w:rPr>
        <w:t>ベルからリリース経験のある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名を被験者として，評価実験を実施した．システムを使用</w:t>
      </w:r>
      <w:r w:rsidR="004F4DE5">
        <w:rPr>
          <w:rFonts w:ascii="ＭＳ 明朝" w:hAnsi="ＭＳ 明朝" w:cs="ＭＳ 明朝" w:hint="eastAsia"/>
          <w:kern w:val="0"/>
          <w:szCs w:val="21"/>
        </w:rPr>
        <w:t>させた上</w:t>
      </w:r>
      <w:r>
        <w:rPr>
          <w:rFonts w:ascii="ＭＳ 明朝" w:hAnsi="ＭＳ 明朝" w:cs="ＭＳ 明朝" w:hint="eastAsia"/>
          <w:kern w:val="0"/>
          <w:szCs w:val="21"/>
        </w:rPr>
        <w:t>で，メロディの</w:t>
      </w:r>
      <w:r w:rsidR="00CC2306">
        <w:rPr>
          <w:rFonts w:ascii="ＭＳ 明朝" w:hAnsi="ＭＳ 明朝" w:cs="ＭＳ 明朝" w:hint="eastAsia"/>
          <w:kern w:val="0"/>
          <w:szCs w:val="21"/>
        </w:rPr>
        <w:t>独自性や作曲時間の短縮見込み時間，作曲意欲の変化などの</w:t>
      </w:r>
      <w:r w:rsidR="00CC2306">
        <w:rPr>
          <w:rFonts w:ascii="ＭＳ 明朝" w:hAnsi="ＭＳ 明朝" w:cs="ＭＳ 明朝"/>
          <w:kern w:val="0"/>
          <w:szCs w:val="21"/>
        </w:rPr>
        <w:t>9</w:t>
      </w:r>
      <w:r w:rsidR="00CC2306">
        <w:rPr>
          <w:rFonts w:ascii="ＭＳ 明朝" w:hAnsi="ＭＳ 明朝" w:cs="ＭＳ 明朝" w:hint="eastAsia"/>
          <w:kern w:val="0"/>
          <w:szCs w:val="21"/>
        </w:rPr>
        <w:t>項目をアンケート形式で回答させた．</w:t>
      </w:r>
    </w:p>
    <w:p w14:paraId="2B556EF9" w14:textId="7DEEFA11" w:rsidR="00C638EE" w:rsidRPr="00CC2306" w:rsidRDefault="00CC2306" w:rsidP="000F2F55">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評価実験の結果，</w:t>
      </w:r>
      <w:r w:rsidRPr="00561417">
        <w:rPr>
          <w:rFonts w:ascii="ＭＳ 明朝" w:hAnsi="ＭＳ 明朝" w:cs="ＭＳ 明朝" w:hint="eastAsia"/>
          <w:kern w:val="0"/>
          <w:szCs w:val="21"/>
        </w:rPr>
        <w:t>すべ</w:t>
      </w:r>
      <w:r>
        <w:rPr>
          <w:rFonts w:ascii="ＭＳ 明朝" w:hAnsi="ＭＳ 明朝" w:cs="ＭＳ 明朝" w:hint="eastAsia"/>
          <w:kern w:val="0"/>
          <w:szCs w:val="21"/>
        </w:rPr>
        <w:t>ての質問項目で肯定的な</w:t>
      </w:r>
    </w:p>
    <w:p w14:paraId="15EB76E9" w14:textId="39FD2BF0" w:rsidR="00C638EE" w:rsidRDefault="00C638EE" w:rsidP="000F2F55">
      <w:pPr>
        <w:ind w:firstLineChars="100" w:firstLine="210"/>
        <w:rPr>
          <w:rFonts w:ascii="ＭＳ 明朝" w:hAnsi="ＭＳ 明朝" w:cs="ＭＳ 明朝"/>
          <w:kern w:val="0"/>
          <w:szCs w:val="21"/>
        </w:rPr>
      </w:pPr>
      <w:commentRangeStart w:id="2"/>
      <w:r>
        <w:rPr>
          <w:rFonts w:asciiTheme="minorEastAsia" w:eastAsiaTheme="minorEastAsia" w:hAnsiTheme="minorEastAsia" w:cs="ＭＳ Ｐゴシック" w:hint="eastAsia"/>
          <w:noProof/>
          <w:kern w:val="0"/>
          <w:szCs w:val="21"/>
        </w:rPr>
        <w:lastRenderedPageBreak/>
        <w:drawing>
          <wp:inline distT="0" distB="0" distL="0" distR="0" wp14:anchorId="165F9B09" wp14:editId="04D9459E">
            <wp:extent cx="2927350" cy="821932"/>
            <wp:effectExtent l="0" t="0" r="0" b="3810"/>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964722" cy="832425"/>
                    </a:xfrm>
                    <a:prstGeom prst="rect">
                      <a:avLst/>
                    </a:prstGeom>
                  </pic:spPr>
                </pic:pic>
              </a:graphicData>
            </a:graphic>
          </wp:inline>
        </w:drawing>
      </w:r>
      <w:commentRangeEnd w:id="2"/>
      <w:r w:rsidR="00556EC1">
        <w:rPr>
          <w:rStyle w:val="aff9"/>
        </w:rPr>
        <w:commentReference w:id="2"/>
      </w:r>
    </w:p>
    <w:p w14:paraId="408B798B" w14:textId="5B35009A" w:rsidR="00C638EE" w:rsidRDefault="00C638EE" w:rsidP="00AC71A3">
      <w:pPr>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p>
    <w:p w14:paraId="1B64FC8C" w14:textId="7F9D0AF4" w:rsidR="00C638EE" w:rsidRDefault="00C638EE" w:rsidP="00C638EE">
      <w:pPr>
        <w:ind w:firstLineChars="100" w:firstLine="210"/>
        <w:jc w:val="center"/>
        <w:rPr>
          <w:rFonts w:ascii="ＭＳ 明朝" w:hAnsi="ＭＳ 明朝" w:cs="ＭＳ 明朝"/>
          <w:kern w:val="0"/>
          <w:szCs w:val="21"/>
        </w:rPr>
      </w:pPr>
      <w:commentRangeStart w:id="3"/>
      <w:r>
        <w:rPr>
          <w:rFonts w:asciiTheme="minorEastAsia" w:eastAsiaTheme="minorEastAsia" w:hAnsiTheme="minorEastAsia" w:cs="ＭＳ Ｐゴシック" w:hint="eastAsia"/>
          <w:noProof/>
          <w:kern w:val="0"/>
          <w:szCs w:val="21"/>
        </w:rPr>
        <w:drawing>
          <wp:inline distT="0" distB="0" distL="0" distR="0" wp14:anchorId="050D5E72" wp14:editId="71C32362">
            <wp:extent cx="2929268" cy="893852"/>
            <wp:effectExtent l="0" t="0" r="4445"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969588" cy="906156"/>
                    </a:xfrm>
                    <a:prstGeom prst="rect">
                      <a:avLst/>
                    </a:prstGeom>
                  </pic:spPr>
                </pic:pic>
              </a:graphicData>
            </a:graphic>
          </wp:inline>
        </w:drawing>
      </w:r>
      <w:commentRangeEnd w:id="3"/>
      <w:r w:rsidR="00556EC1">
        <w:rPr>
          <w:rStyle w:val="aff9"/>
        </w:rPr>
        <w:commentReference w:id="3"/>
      </w:r>
    </w:p>
    <w:p w14:paraId="46BA2FFF" w14:textId="6ADB3C60" w:rsidR="00C638EE" w:rsidRPr="00C638EE" w:rsidRDefault="00C638EE" w:rsidP="00AC71A3">
      <w:pPr>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p>
    <w:p w14:paraId="4A962D00" w14:textId="6AD4B9F6" w:rsidR="00204592" w:rsidRPr="00FD5676" w:rsidRDefault="000F2F55" w:rsidP="00CC2306">
      <w:pPr>
        <w:rPr>
          <w:rFonts w:ascii="ＭＳ 明朝" w:hAnsi="ＭＳ 明朝" w:cs="ＭＳ 明朝"/>
          <w:kern w:val="0"/>
          <w:szCs w:val="21"/>
        </w:rPr>
      </w:pPr>
      <w:r>
        <w:rPr>
          <w:rFonts w:ascii="ＭＳ 明朝" w:hAnsi="ＭＳ 明朝" w:cs="ＭＳ 明朝" w:hint="eastAsia"/>
          <w:kern w:val="0"/>
          <w:szCs w:val="21"/>
        </w:rPr>
        <w:t>評価が得られた．作曲時間短縮については，被験者の作曲時間は約2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の短縮が見込まれるという評価が得られた．また，独自性が高いかという質問に5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1E66D692" w:rsidR="005E0B3F" w:rsidRDefault="00D84F05" w:rsidP="005E0B3F">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評価実験より</w:t>
      </w:r>
      <w:r w:rsidR="00224CF4">
        <w:rPr>
          <w:rFonts w:ascii="ＭＳ 明朝" w:hAnsi="ＭＳ 明朝" w:cs="ＭＳ 明朝" w:hint="eastAsia"/>
          <w:kern w:val="0"/>
          <w:szCs w:val="21"/>
        </w:rPr>
        <w:t>，本システムを使用することで</w:t>
      </w:r>
      <w:r w:rsidR="00984128">
        <w:rPr>
          <w:rFonts w:ascii="ＭＳ 明朝" w:hAnsi="ＭＳ 明朝" w:cs="ＭＳ 明朝" w:hint="eastAsia"/>
          <w:kern w:val="0"/>
          <w:szCs w:val="21"/>
        </w:rPr>
        <w:t>メロディアイデアを思いつき，作曲時間を短縮できる</w:t>
      </w:r>
      <w:r w:rsidR="00341E84">
        <w:rPr>
          <w:rFonts w:ascii="ＭＳ 明朝" w:hAnsi="ＭＳ 明朝" w:cs="ＭＳ 明朝" w:hint="eastAsia"/>
          <w:kern w:val="0"/>
          <w:szCs w:val="21"/>
        </w:rPr>
        <w:t>と考えられる</w:t>
      </w:r>
      <w:r w:rsidR="00984128">
        <w:rPr>
          <w:rFonts w:ascii="ＭＳ 明朝" w:hAnsi="ＭＳ 明朝" w:cs="ＭＳ 明朝" w:hint="eastAsia"/>
          <w:kern w:val="0"/>
          <w:szCs w:val="21"/>
        </w:rPr>
        <w:t>．</w:t>
      </w:r>
      <w:commentRangeStart w:id="4"/>
      <w:r w:rsidR="00932715">
        <w:rPr>
          <w:rFonts w:ascii="ＭＳ 明朝" w:hAnsi="ＭＳ 明朝" w:cs="ＭＳ 明朝" w:hint="eastAsia"/>
          <w:kern w:val="0"/>
          <w:szCs w:val="21"/>
        </w:rPr>
        <w:t>また</w:t>
      </w:r>
      <w:commentRangeEnd w:id="4"/>
      <w:r w:rsidR="00556EC1">
        <w:rPr>
          <w:rStyle w:val="aff9"/>
        </w:rPr>
        <w:commentReference w:id="4"/>
      </w:r>
      <w:r w:rsidR="00932715">
        <w:rPr>
          <w:rFonts w:ascii="ＭＳ 明朝" w:hAnsi="ＭＳ 明朝" w:cs="ＭＳ 明朝" w:hint="eastAsia"/>
          <w:kern w:val="0"/>
          <w:szCs w:val="21"/>
        </w:rPr>
        <w:t>，本システムが生成したメロディは，</w:t>
      </w:r>
      <w:r w:rsidR="00BD3290">
        <w:rPr>
          <w:rFonts w:ascii="ＭＳ 明朝" w:hAnsi="ＭＳ 明朝" w:cs="ＭＳ 明朝" w:hint="eastAsia"/>
          <w:kern w:val="0"/>
          <w:szCs w:val="21"/>
        </w:rPr>
        <w:t>既存曲と類似しな</w:t>
      </w:r>
      <w:r w:rsidR="00AC71A3">
        <w:rPr>
          <w:rFonts w:ascii="ＭＳ 明朝" w:hAnsi="ＭＳ 明朝" w:cs="ＭＳ 明朝" w:hint="eastAsia"/>
          <w:kern w:val="0"/>
          <w:szCs w:val="21"/>
        </w:rPr>
        <w:t>い．しかし，</w:t>
      </w:r>
      <w:r w:rsidR="00D8450E">
        <w:rPr>
          <w:rFonts w:ascii="ＭＳ 明朝" w:hAnsi="ＭＳ 明朝" w:cs="ＭＳ 明朝" w:hint="eastAsia"/>
          <w:kern w:val="0"/>
          <w:szCs w:val="21"/>
        </w:rPr>
        <w:t>P</w:t>
      </w:r>
      <w:r w:rsidR="00D8450E">
        <w:rPr>
          <w:rFonts w:ascii="ＭＳ 明朝" w:hAnsi="ＭＳ 明朝" w:cs="ＭＳ 明朝"/>
          <w:kern w:val="0"/>
          <w:szCs w:val="21"/>
        </w:rPr>
        <w:t>rogressive</w:t>
      </w:r>
      <w:r w:rsidR="00F10AE5">
        <w:rPr>
          <w:rFonts w:ascii="ＭＳ 明朝" w:hAnsi="ＭＳ 明朝" w:cs="ＭＳ 明朝"/>
          <w:kern w:val="0"/>
          <w:szCs w:val="21"/>
        </w:rPr>
        <w:t xml:space="preserve"> </w:t>
      </w:r>
      <w:r w:rsidR="00D8450E">
        <w:rPr>
          <w:rFonts w:ascii="ＭＳ 明朝" w:hAnsi="ＭＳ 明朝" w:cs="ＭＳ 明朝"/>
          <w:kern w:val="0"/>
          <w:szCs w:val="21"/>
        </w:rPr>
        <w:t>House</w:t>
      </w:r>
      <w:r w:rsidR="00D8450E">
        <w:rPr>
          <w:rFonts w:ascii="ＭＳ 明朝" w:hAnsi="ＭＳ 明朝" w:cs="ＭＳ 明朝" w:hint="eastAsia"/>
          <w:kern w:val="0"/>
          <w:szCs w:val="21"/>
        </w:rPr>
        <w:t>らしさがあまりないという問題がある．</w:t>
      </w:r>
      <w:r w:rsidR="00A6797D">
        <w:rPr>
          <w:rFonts w:ascii="ＭＳ 明朝" w:hAnsi="ＭＳ 明朝" w:cs="ＭＳ 明朝" w:hint="eastAsia"/>
          <w:kern w:val="0"/>
          <w:szCs w:val="21"/>
        </w:rPr>
        <w:t>今後の課題として，より調性感[</w:t>
      </w:r>
      <w:r w:rsidR="00A6797D">
        <w:rPr>
          <w:rFonts w:ascii="ＭＳ 明朝" w:hAnsi="ＭＳ 明朝" w:cs="ＭＳ 明朝"/>
          <w:kern w:val="0"/>
          <w:szCs w:val="21"/>
        </w:rPr>
        <w:t>2]</w:t>
      </w:r>
      <w:r w:rsidR="00A6797D">
        <w:rPr>
          <w:rFonts w:ascii="ＭＳ 明朝" w:hAnsi="ＭＳ 明朝" w:cs="ＭＳ 明朝" w:hint="eastAsia"/>
          <w:kern w:val="0"/>
          <w:szCs w:val="21"/>
        </w:rPr>
        <w:t>を感じるメロディを生成することが挙げられる．</w:t>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を学習データの音高の変化に基づ</w:t>
      </w:r>
      <w:r w:rsidR="00D5183F">
        <w:rPr>
          <w:rFonts w:ascii="ＭＳ 明朝" w:hAnsi="ＭＳ 明朝" w:cs="ＭＳ 明朝" w:hint="eastAsia"/>
          <w:kern w:val="0"/>
          <w:szCs w:val="21"/>
        </w:rPr>
        <w:t>いて生成する</w:t>
      </w:r>
      <w:r w:rsidR="00182AE3">
        <w:rPr>
          <w:rFonts w:ascii="ＭＳ 明朝" w:hAnsi="ＭＳ 明朝" w:cs="ＭＳ 明朝" w:hint="eastAsia"/>
          <w:kern w:val="0"/>
          <w:szCs w:val="21"/>
        </w:rPr>
        <w:t>ことで，調性感の向上が可能となると考えられる．</w:t>
      </w:r>
    </w:p>
    <w:p w14:paraId="2FF08AAB" w14:textId="28D77974" w:rsidR="00952F48" w:rsidRDefault="00C92EFE" w:rsidP="00647604">
      <w:pPr>
        <w:rPr>
          <w:rFonts w:asciiTheme="majorEastAsia" w:eastAsiaTheme="majorEastAsia" w:hAnsiTheme="majorEastAsia" w:cs="ＭＳ 明朝"/>
          <w:kern w:val="0"/>
          <w:szCs w:val="21"/>
        </w:rPr>
      </w:pPr>
      <w:r>
        <w:rPr>
          <w:rFonts w:asciiTheme="majorEastAsia" w:eastAsiaTheme="majorEastAsia" w:hAnsiTheme="majorEastAsia" w:cs="ＭＳ 明朝" w:hint="eastAsia"/>
          <w:kern w:val="0"/>
          <w:szCs w:val="21"/>
        </w:rPr>
        <w:t>参考文献</w:t>
      </w:r>
    </w:p>
    <w:p w14:paraId="6D5B1CF9" w14:textId="22CE6A7E" w:rsidR="00C92EFE" w:rsidRPr="007E67AC" w:rsidRDefault="00DD5B88" w:rsidP="007E67AC">
      <w:pPr>
        <w:pStyle w:val="afff"/>
        <w:numPr>
          <w:ilvl w:val="0"/>
          <w:numId w:val="20"/>
        </w:numPr>
        <w:ind w:leftChars="0"/>
        <w:rPr>
          <w:rFonts w:ascii="ＭＳ 明朝" w:hAnsi="ＭＳ 明朝" w:cs="ＭＳ 明朝"/>
          <w:kern w:val="0"/>
          <w:szCs w:val="21"/>
        </w:rPr>
      </w:pPr>
      <w:r w:rsidRPr="007E67AC">
        <w:rPr>
          <w:rFonts w:asciiTheme="minorEastAsia" w:eastAsiaTheme="minorEastAsia" w:hAnsiTheme="minorEastAsia" w:cs="ＭＳ 明朝"/>
          <w:kern w:val="0"/>
          <w:szCs w:val="21"/>
        </w:rPr>
        <w:t>S</w:t>
      </w:r>
      <w:r w:rsidR="009B5098" w:rsidRPr="007E67AC">
        <w:rPr>
          <w:rFonts w:ascii="ＭＳ 明朝" w:hAnsi="ＭＳ 明朝" w:cs="ＭＳ 明朝"/>
          <w:kern w:val="0"/>
          <w:szCs w:val="21"/>
        </w:rPr>
        <w:t xml:space="preserve">onja </w:t>
      </w:r>
      <w:proofErr w:type="spellStart"/>
      <w:r w:rsidR="009B5098" w:rsidRPr="007E67AC">
        <w:rPr>
          <w:rFonts w:ascii="ＭＳ 明朝" w:hAnsi="ＭＳ 明朝" w:cs="ＭＳ 明朝"/>
          <w:kern w:val="0"/>
          <w:szCs w:val="21"/>
        </w:rPr>
        <w:t>Hamhuis</w:t>
      </w:r>
      <w:proofErr w:type="spellEnd"/>
      <w:r w:rsidR="005A06D4" w:rsidRPr="007E67AC">
        <w:rPr>
          <w:rFonts w:ascii="ＭＳ 明朝" w:hAnsi="ＭＳ 明朝" w:cs="ＭＳ 明朝"/>
          <w:kern w:val="0"/>
          <w:szCs w:val="21"/>
        </w:rPr>
        <w:t>,“</w:t>
      </w:r>
      <w:r w:rsidRPr="007E67AC">
        <w:rPr>
          <w:rFonts w:ascii="ＭＳ 明朝" w:hAnsi="ＭＳ 明朝" w:cs="ＭＳ 明朝"/>
          <w:kern w:val="0"/>
          <w:szCs w:val="21"/>
        </w:rPr>
        <w:t>Progressive House: From Underground to</w:t>
      </w:r>
      <w:r w:rsidR="0031766E" w:rsidRPr="007E67AC">
        <w:rPr>
          <w:rFonts w:ascii="ＭＳ 明朝" w:hAnsi="ＭＳ 明朝" w:cs="ＭＳ 明朝"/>
          <w:kern w:val="0"/>
          <w:szCs w:val="21"/>
        </w:rPr>
        <w:t xml:space="preserve"> </w:t>
      </w:r>
      <w:r w:rsidRPr="007E67AC">
        <w:rPr>
          <w:rFonts w:ascii="ＭＳ 明朝" w:hAnsi="ＭＳ 明朝" w:cs="ＭＳ 明朝"/>
          <w:kern w:val="0"/>
          <w:szCs w:val="21"/>
        </w:rPr>
        <w:t xml:space="preserve">the Big </w:t>
      </w:r>
      <w:proofErr w:type="spellStart"/>
      <w:r w:rsidRPr="007E67AC">
        <w:rPr>
          <w:rFonts w:ascii="ＭＳ 明朝" w:hAnsi="ＭＳ 明朝" w:cs="ＭＳ 明朝"/>
          <w:kern w:val="0"/>
          <w:szCs w:val="21"/>
        </w:rPr>
        <w:t>Room</w:t>
      </w:r>
      <w:r w:rsidR="00D71DCD" w:rsidRPr="007E67AC">
        <w:rPr>
          <w:rFonts w:ascii="ＭＳ 明朝" w:hAnsi="ＭＳ 明朝" w:cs="ＭＳ 明朝"/>
          <w:kern w:val="0"/>
          <w:szCs w:val="21"/>
        </w:rPr>
        <w:t>,</w:t>
      </w:r>
      <w:r w:rsidR="0070480B" w:rsidRPr="007E67AC">
        <w:rPr>
          <w:rFonts w:ascii="ＭＳ 明朝" w:hAnsi="ＭＳ 明朝" w:cs="ＭＳ 明朝"/>
          <w:kern w:val="0"/>
          <w:szCs w:val="21"/>
        </w:rPr>
        <w:t>”</w:t>
      </w:r>
      <w:r w:rsidR="00BD5B11" w:rsidRPr="007E67AC">
        <w:rPr>
          <w:rFonts w:ascii="ＭＳ 明朝" w:hAnsi="ＭＳ 明朝" w:cs="ＭＳ 明朝"/>
          <w:kern w:val="0"/>
          <w:szCs w:val="21"/>
        </w:rPr>
        <w:t>Utrecht</w:t>
      </w:r>
      <w:proofErr w:type="spellEnd"/>
      <w:r w:rsidR="00BD5B11" w:rsidRPr="007E67AC">
        <w:rPr>
          <w:rFonts w:ascii="ＭＳ 明朝" w:hAnsi="ＭＳ 明朝" w:cs="ＭＳ 明朝"/>
          <w:kern w:val="0"/>
          <w:szCs w:val="21"/>
        </w:rPr>
        <w:t xml:space="preserve"> University</w:t>
      </w:r>
      <w:r w:rsidR="001800DE">
        <w:rPr>
          <w:rFonts w:ascii="ＭＳ 明朝" w:hAnsi="ＭＳ 明朝" w:cs="ＭＳ 明朝"/>
          <w:kern w:val="0"/>
          <w:szCs w:val="21"/>
        </w:rPr>
        <w:t xml:space="preserve"> </w:t>
      </w:r>
      <w:r w:rsidR="001800DE" w:rsidRPr="001800DE">
        <w:rPr>
          <w:rFonts w:ascii="ＭＳ 明朝" w:hAnsi="ＭＳ 明朝" w:cs="ＭＳ 明朝"/>
          <w:kern w:val="0"/>
          <w:szCs w:val="21"/>
        </w:rPr>
        <w:t>Faculty of Humanities Theses</w:t>
      </w:r>
      <w:r w:rsidR="00BD5B11" w:rsidRPr="007E67AC">
        <w:rPr>
          <w:rFonts w:ascii="ＭＳ 明朝" w:hAnsi="ＭＳ 明朝" w:cs="ＭＳ 明朝"/>
          <w:kern w:val="0"/>
          <w:szCs w:val="21"/>
        </w:rPr>
        <w:t>,</w:t>
      </w:r>
      <w:r w:rsidR="00BD5B11">
        <w:rPr>
          <w:rFonts w:ascii="ＭＳ 明朝" w:hAnsi="ＭＳ 明朝" w:cs="ＭＳ 明朝"/>
          <w:kern w:val="0"/>
          <w:szCs w:val="21"/>
        </w:rPr>
        <w:t xml:space="preserve"> </w:t>
      </w:r>
      <w:r w:rsidR="005A06D4" w:rsidRPr="007E67AC">
        <w:rPr>
          <w:rFonts w:ascii="ＭＳ 明朝" w:hAnsi="ＭＳ 明朝" w:cs="ＭＳ 明朝"/>
          <w:kern w:val="0"/>
          <w:szCs w:val="21"/>
        </w:rPr>
        <w:t>p</w:t>
      </w:r>
      <w:r w:rsidR="0070480B" w:rsidRPr="007E67AC">
        <w:rPr>
          <w:rFonts w:ascii="ＭＳ 明朝" w:hAnsi="ＭＳ 明朝" w:cs="ＭＳ 明朝"/>
          <w:kern w:val="0"/>
          <w:szCs w:val="21"/>
        </w:rPr>
        <w:t>p</w:t>
      </w:r>
      <w:r w:rsidR="00A6797D" w:rsidRPr="007E67AC">
        <w:rPr>
          <w:rFonts w:ascii="ＭＳ 明朝" w:hAnsi="ＭＳ 明朝" w:cs="ＭＳ 明朝"/>
          <w:kern w:val="0"/>
          <w:szCs w:val="21"/>
        </w:rPr>
        <w:t>.</w:t>
      </w:r>
      <w:r w:rsidR="0070480B" w:rsidRPr="007E67AC">
        <w:rPr>
          <w:rFonts w:ascii="ＭＳ 明朝" w:hAnsi="ＭＳ 明朝" w:cs="ＭＳ 明朝"/>
          <w:kern w:val="0"/>
          <w:szCs w:val="21"/>
        </w:rPr>
        <w:t>4</w:t>
      </w:r>
      <w:r w:rsidR="005A06D4" w:rsidRPr="007E67AC">
        <w:rPr>
          <w:rFonts w:ascii="ＭＳ 明朝" w:hAnsi="ＭＳ 明朝" w:cs="ＭＳ 明朝"/>
          <w:kern w:val="0"/>
          <w:szCs w:val="21"/>
        </w:rPr>
        <w:t>-8</w:t>
      </w:r>
      <w:r w:rsidR="0070480B" w:rsidRPr="007E67AC">
        <w:rPr>
          <w:rFonts w:ascii="ＭＳ 明朝" w:hAnsi="ＭＳ 明朝" w:cs="ＭＳ 明朝"/>
          <w:kern w:val="0"/>
          <w:szCs w:val="21"/>
        </w:rPr>
        <w:t>,</w:t>
      </w:r>
      <w:r w:rsidR="00F10AE5" w:rsidRPr="007E67AC">
        <w:rPr>
          <w:rFonts w:ascii="ＭＳ 明朝" w:hAnsi="ＭＳ 明朝" w:cs="ＭＳ 明朝"/>
          <w:kern w:val="0"/>
          <w:szCs w:val="21"/>
        </w:rPr>
        <w:t xml:space="preserve"> </w:t>
      </w:r>
      <w:r w:rsidR="0070480B" w:rsidRPr="007E67AC">
        <w:rPr>
          <w:rFonts w:ascii="ＭＳ 明朝" w:hAnsi="ＭＳ 明朝" w:cs="ＭＳ 明朝"/>
          <w:kern w:val="0"/>
          <w:szCs w:val="21"/>
        </w:rPr>
        <w:t>2018</w:t>
      </w:r>
    </w:p>
    <w:p w14:paraId="7F8DFEFE" w14:textId="02E05E2C" w:rsidR="00A6797D" w:rsidRPr="007E67AC" w:rsidRDefault="00A6797D" w:rsidP="007E67AC">
      <w:pPr>
        <w:pStyle w:val="afff"/>
        <w:numPr>
          <w:ilvl w:val="0"/>
          <w:numId w:val="20"/>
        </w:numPr>
        <w:ind w:leftChars="0"/>
        <w:rPr>
          <w:rFonts w:ascii="ＭＳ 明朝" w:hAnsi="ＭＳ 明朝" w:cs="ＭＳ 明朝"/>
          <w:kern w:val="0"/>
          <w:szCs w:val="21"/>
        </w:rPr>
      </w:pPr>
      <w:r w:rsidRPr="007E67AC">
        <w:rPr>
          <w:rFonts w:ascii="ＭＳ 明朝" w:hAnsi="ＭＳ 明朝" w:cs="ＭＳ 明朝" w:hint="eastAsia"/>
          <w:kern w:val="0"/>
          <w:szCs w:val="21"/>
        </w:rPr>
        <w:t>星野 悦子</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Pr="007E67AC">
        <w:rPr>
          <w:rFonts w:ascii="ＭＳ 明朝" w:hAnsi="ＭＳ 明朝" w:cs="ＭＳ 明朝" w:hint="eastAsia"/>
          <w:kern w:val="0"/>
          <w:szCs w:val="21"/>
        </w:rPr>
        <w:t>阿部 純一</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007E67AC">
        <w:rPr>
          <w:rFonts w:ascii="ＭＳ 明朝" w:hAnsi="ＭＳ 明朝" w:cs="ＭＳ 明朝"/>
          <w:kern w:val="0"/>
          <w:szCs w:val="21"/>
        </w:rPr>
        <w:t>“</w:t>
      </w:r>
      <w:r w:rsidRPr="007E67AC">
        <w:rPr>
          <w:rFonts w:ascii="ＭＳ 明朝" w:hAnsi="ＭＳ 明朝" w:cs="ＭＳ 明朝" w:hint="eastAsia"/>
          <w:kern w:val="0"/>
          <w:szCs w:val="21"/>
        </w:rPr>
        <w:t>メロディ認知における</w:t>
      </w:r>
      <w:r w:rsidR="0031766E" w:rsidRPr="007E67AC">
        <w:rPr>
          <w:rFonts w:ascii="ＭＳ 明朝" w:hAnsi="ＭＳ 明朝" w:cs="ＭＳ 明朝"/>
          <w:kern w:val="0"/>
          <w:szCs w:val="21"/>
        </w:rPr>
        <w:t>“</w:t>
      </w:r>
      <w:r w:rsidRPr="007E67AC">
        <w:rPr>
          <w:rFonts w:ascii="ＭＳ 明朝" w:hAnsi="ＭＳ 明朝" w:cs="ＭＳ 明朝" w:hint="eastAsia"/>
          <w:kern w:val="0"/>
          <w:szCs w:val="21"/>
        </w:rPr>
        <w:t>調性感”と終止音導出</w:t>
      </w:r>
      <w:r w:rsidR="007E67AC">
        <w:rPr>
          <w:rFonts w:ascii="ＭＳ 明朝" w:hAnsi="ＭＳ 明朝" w:cs="ＭＳ 明朝"/>
          <w:kern w:val="0"/>
          <w:szCs w:val="21"/>
        </w:rPr>
        <w:t>”</w:t>
      </w:r>
      <w:r w:rsidR="00BF2A92" w:rsidRPr="007E67AC">
        <w:rPr>
          <w:rFonts w:ascii="ＭＳ 明朝" w:hAnsi="ＭＳ 明朝" w:cs="ＭＳ 明朝"/>
          <w:kern w:val="0"/>
          <w:szCs w:val="21"/>
        </w:rPr>
        <w:t xml:space="preserve">, </w:t>
      </w:r>
      <w:r w:rsidR="001800DE">
        <w:rPr>
          <w:rFonts w:ascii="ＭＳ 明朝" w:hAnsi="ＭＳ 明朝" w:cs="ＭＳ 明朝" w:hint="eastAsia"/>
          <w:kern w:val="0"/>
          <w:szCs w:val="21"/>
        </w:rPr>
        <w:t>心理学研究</w:t>
      </w:r>
      <w:r w:rsidR="000021E0" w:rsidRPr="007E67AC">
        <w:rPr>
          <w:rFonts w:ascii="ＭＳ 明朝" w:hAnsi="ＭＳ 明朝" w:cs="ＭＳ 明朝" w:hint="eastAsia"/>
          <w:kern w:val="0"/>
          <w:szCs w:val="21"/>
        </w:rPr>
        <w:t>,</w:t>
      </w:r>
      <w:r w:rsidR="001800DE">
        <w:rPr>
          <w:rFonts w:ascii="ＭＳ 明朝" w:hAnsi="ＭＳ 明朝" w:cs="ＭＳ 明朝"/>
          <w:kern w:val="0"/>
          <w:szCs w:val="21"/>
        </w:rPr>
        <w:t xml:space="preserve"> Vol.54, No.6</w:t>
      </w:r>
      <w:r w:rsidR="00A50EAF">
        <w:rPr>
          <w:rFonts w:ascii="ＭＳ 明朝" w:hAnsi="ＭＳ 明朝" w:cs="ＭＳ 明朝"/>
          <w:kern w:val="0"/>
          <w:szCs w:val="21"/>
        </w:rPr>
        <w:t>,</w:t>
      </w:r>
      <w:r w:rsidR="00BF2A92" w:rsidRPr="007E67AC">
        <w:rPr>
          <w:rFonts w:ascii="ＭＳ 明朝" w:hAnsi="ＭＳ 明朝" w:cs="ＭＳ 明朝"/>
          <w:kern w:val="0"/>
          <w:szCs w:val="21"/>
        </w:rPr>
        <w:t xml:space="preserve"> pp</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334-345, </w:t>
      </w:r>
      <w:r w:rsidR="00F36E05" w:rsidRPr="007E67AC">
        <w:rPr>
          <w:rFonts w:ascii="ＭＳ 明朝" w:hAnsi="ＭＳ 明朝" w:cs="ＭＳ 明朝"/>
          <w:kern w:val="0"/>
          <w:szCs w:val="21"/>
        </w:rPr>
        <w:t>1984</w:t>
      </w:r>
    </w:p>
    <w:sectPr w:rsidR="00A6797D" w:rsidRPr="007E67AC" w:rsidSect="00135858">
      <w:footerReference w:type="default" r:id="rId13"/>
      <w:type w:val="continuous"/>
      <w:pgSz w:w="11906" w:h="16838" w:code="9"/>
      <w:pgMar w:top="1134" w:right="1134" w:bottom="1134" w:left="1134" w:header="567" w:footer="567" w:gutter="0"/>
      <w:pgNumType w:start="1"/>
      <w:cols w:num="2" w:space="398"/>
      <w:docGrid w:type="linesAndChars" w:linePitch="393"/>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oriko Otani" w:date="2021-12-30T23:40:00Z" w:initials="N.O">
    <w:p w14:paraId="160290A8" w14:textId="076224C0" w:rsidR="00556EC1" w:rsidRDefault="00556EC1">
      <w:pPr>
        <w:pStyle w:val="a9"/>
      </w:pPr>
      <w:r>
        <w:rPr>
          <w:rStyle w:val="aff9"/>
        </w:rPr>
        <w:annotationRef/>
      </w:r>
      <w:r>
        <w:rPr>
          <w:rFonts w:hint="eastAsia"/>
        </w:rPr>
        <w:t>余計な空白．</w:t>
      </w:r>
    </w:p>
  </w:comment>
  <w:comment w:id="1" w:author="Noriko Otani" w:date="2021-12-30T23:41:00Z" w:initials="N.O">
    <w:p w14:paraId="5B288E80" w14:textId="23DAF3D2" w:rsidR="00556EC1" w:rsidRDefault="00556EC1">
      <w:pPr>
        <w:pStyle w:val="a9"/>
      </w:pPr>
      <w:r>
        <w:rPr>
          <w:rStyle w:val="aff9"/>
        </w:rPr>
        <w:annotationRef/>
      </w:r>
      <w:r>
        <w:rPr>
          <w:rFonts w:hint="eastAsia"/>
        </w:rPr>
        <w:t>字下げ．</w:t>
      </w:r>
    </w:p>
  </w:comment>
  <w:comment w:id="2" w:author="Noriko Otani" w:date="2021-12-30T23:44:00Z" w:initials="N.O">
    <w:p w14:paraId="18FDB32C" w14:textId="423190B2" w:rsidR="00556EC1" w:rsidRDefault="00556EC1">
      <w:pPr>
        <w:pStyle w:val="a9"/>
      </w:pPr>
      <w:r>
        <w:rPr>
          <w:rStyle w:val="aff9"/>
        </w:rPr>
        <w:annotationRef/>
      </w:r>
      <w:r>
        <w:rPr>
          <w:rFonts w:hint="eastAsia"/>
        </w:rPr>
        <w:t>インデント分だけ中央からずれている．</w:t>
      </w:r>
    </w:p>
  </w:comment>
  <w:comment w:id="3" w:author="Noriko Otani" w:date="2021-12-30T23:44:00Z" w:initials="N.O">
    <w:p w14:paraId="0288CB45" w14:textId="179A1FA3" w:rsidR="00556EC1" w:rsidRDefault="00556EC1">
      <w:pPr>
        <w:pStyle w:val="a9"/>
        <w:rPr>
          <w:rFonts w:hint="eastAsia"/>
        </w:rPr>
      </w:pPr>
      <w:r>
        <w:rPr>
          <w:rStyle w:val="aff9"/>
        </w:rPr>
        <w:annotationRef/>
      </w:r>
      <w:r>
        <w:rPr>
          <w:rFonts w:hint="eastAsia"/>
        </w:rPr>
        <w:t>インデント分だけ中央からずれている．</w:t>
      </w:r>
    </w:p>
  </w:comment>
  <w:comment w:id="4" w:author="Noriko Otani" w:date="2021-12-30T23:43:00Z" w:initials="N.O">
    <w:p w14:paraId="5E40B90A" w14:textId="5BDCC21B" w:rsidR="00556EC1" w:rsidRDefault="00556EC1">
      <w:pPr>
        <w:pStyle w:val="a9"/>
      </w:pPr>
      <w:r>
        <w:rPr>
          <w:rStyle w:val="aff9"/>
        </w:rPr>
        <w:annotationRef/>
      </w:r>
      <w:r>
        <w:rPr>
          <w:rFonts w:hint="eastAsia"/>
        </w:rPr>
        <w:t>「また」は同系統の内容を追加するときに使う接続詞だけど，前が</w:t>
      </w:r>
      <w:r>
        <w:rPr>
          <w:rFonts w:hint="eastAsia"/>
        </w:rPr>
        <w:t>評価実験からいえることで，後が事実なので，おかしい．ここから問題点について述べたいのだから，「しかし」</w:t>
      </w:r>
      <w:r w:rsidR="0042299B">
        <w:rPr>
          <w:rFonts w:hint="eastAsia"/>
        </w:rPr>
        <w:t>にしてはいかが？</w:t>
      </w:r>
      <w:r w:rsidR="0042299B">
        <w:rPr>
          <w:rFonts w:hint="eastAsia"/>
        </w:rPr>
        <w:t>P</w:t>
      </w:r>
      <w:r w:rsidR="0042299B">
        <w:t>rogressive House</w:t>
      </w:r>
      <w:r w:rsidR="0042299B">
        <w:rPr>
          <w:rFonts w:hint="eastAsia"/>
        </w:rPr>
        <w:t>らしさがあまりないのは，既存曲と類似しないようにしたことの弊害だということがいいたいのかな？それならそう書いてね．</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0290A8" w15:done="0"/>
  <w15:commentEx w15:paraId="5B288E80" w15:done="0"/>
  <w15:commentEx w15:paraId="18FDB32C" w15:done="0"/>
  <w15:commentEx w15:paraId="0288CB45" w15:done="0"/>
  <w15:commentEx w15:paraId="5E40B90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5E1D3" w14:textId="77777777" w:rsidR="00205EE5" w:rsidRDefault="00205EE5">
      <w:r>
        <w:separator/>
      </w:r>
    </w:p>
  </w:endnote>
  <w:endnote w:type="continuationSeparator" w:id="0">
    <w:p w14:paraId="707D18A7" w14:textId="77777777" w:rsidR="00205EE5" w:rsidRDefault="0020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20609040305080305"/>
    <w:charset w:val="80"/>
    <w:family w:val="roman"/>
    <w:notTrueType/>
    <w:pitch w:val="fixed"/>
    <w:sig w:usb0="00000000" w:usb1="08070000" w:usb2="00000010" w:usb3="00000000" w:csb0="00020000" w:csb1="00000000"/>
  </w:font>
  <w:font w:name="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9A9E6" w14:textId="77777777" w:rsidR="00205EE5" w:rsidRDefault="00205EE5">
      <w:r>
        <w:separator/>
      </w:r>
    </w:p>
  </w:footnote>
  <w:footnote w:type="continuationSeparator" w:id="0">
    <w:p w14:paraId="4C1F8AA9" w14:textId="77777777" w:rsidR="00205EE5" w:rsidRDefault="00205E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3E2F5399"/>
    <w:multiLevelType w:val="hybridMultilevel"/>
    <w:tmpl w:val="AF02503C"/>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4BA486F"/>
    <w:multiLevelType w:val="hybridMultilevel"/>
    <w:tmpl w:val="F1B65BBA"/>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E151C42"/>
    <w:multiLevelType w:val="hybridMultilevel"/>
    <w:tmpl w:val="AA503F3E"/>
    <w:lvl w:ilvl="0" w:tplc="23D65434">
      <w:start w:val="1"/>
      <w:numFmt w:val="non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9"/>
  </w:num>
  <w:num w:numId="16">
    <w:abstractNumId w:val="12"/>
  </w:num>
  <w:num w:numId="17">
    <w:abstractNumId w:val="17"/>
  </w:num>
  <w:num w:numId="18">
    <w:abstractNumId w:val="18"/>
  </w:num>
  <w:num w:numId="19">
    <w:abstractNumId w:val="16"/>
  </w:num>
  <w:num w:numId="20">
    <w:abstractNumId w:val="1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riko Otani">
    <w15:presenceInfo w15:providerId="Windows Live" w15:userId="04d4303ada03a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attachedTemplate r:id="rId1"/>
  <w:defaultTabStop w:val="851"/>
  <w:drawingGridHorizontalSpacing w:val="105"/>
  <w:drawingGridVerticalSpacing w:val="393"/>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67"/>
    <w:rsid w:val="000021E0"/>
    <w:rsid w:val="00002724"/>
    <w:rsid w:val="0001381C"/>
    <w:rsid w:val="0001509E"/>
    <w:rsid w:val="00015F64"/>
    <w:rsid w:val="000242AB"/>
    <w:rsid w:val="000245B0"/>
    <w:rsid w:val="00026E35"/>
    <w:rsid w:val="0003355F"/>
    <w:rsid w:val="00042012"/>
    <w:rsid w:val="00090268"/>
    <w:rsid w:val="00090A9E"/>
    <w:rsid w:val="00091534"/>
    <w:rsid w:val="000940A6"/>
    <w:rsid w:val="000941E9"/>
    <w:rsid w:val="000A1F3C"/>
    <w:rsid w:val="000A4025"/>
    <w:rsid w:val="000B1F77"/>
    <w:rsid w:val="000B21AF"/>
    <w:rsid w:val="000B4197"/>
    <w:rsid w:val="000C0402"/>
    <w:rsid w:val="000C2E6D"/>
    <w:rsid w:val="000D0EF1"/>
    <w:rsid w:val="000F2F55"/>
    <w:rsid w:val="000F601B"/>
    <w:rsid w:val="00100F35"/>
    <w:rsid w:val="00104323"/>
    <w:rsid w:val="0010739F"/>
    <w:rsid w:val="0011198F"/>
    <w:rsid w:val="0011313D"/>
    <w:rsid w:val="00135858"/>
    <w:rsid w:val="0015115D"/>
    <w:rsid w:val="00152557"/>
    <w:rsid w:val="00152CA5"/>
    <w:rsid w:val="00154DBF"/>
    <w:rsid w:val="00156D38"/>
    <w:rsid w:val="001800DE"/>
    <w:rsid w:val="00182AE3"/>
    <w:rsid w:val="001918C3"/>
    <w:rsid w:val="001A100F"/>
    <w:rsid w:val="001A2455"/>
    <w:rsid w:val="001B19F9"/>
    <w:rsid w:val="001B76D8"/>
    <w:rsid w:val="001D0AC9"/>
    <w:rsid w:val="001D3BDA"/>
    <w:rsid w:val="001D5788"/>
    <w:rsid w:val="001D7FCE"/>
    <w:rsid w:val="001E0FA5"/>
    <w:rsid w:val="001E4416"/>
    <w:rsid w:val="001E6AC8"/>
    <w:rsid w:val="00204091"/>
    <w:rsid w:val="00204592"/>
    <w:rsid w:val="002048FF"/>
    <w:rsid w:val="00205EE5"/>
    <w:rsid w:val="002065B3"/>
    <w:rsid w:val="00224CF4"/>
    <w:rsid w:val="00231492"/>
    <w:rsid w:val="002361FF"/>
    <w:rsid w:val="00250612"/>
    <w:rsid w:val="00251F16"/>
    <w:rsid w:val="00262806"/>
    <w:rsid w:val="00263B40"/>
    <w:rsid w:val="0027298A"/>
    <w:rsid w:val="002734F0"/>
    <w:rsid w:val="00275944"/>
    <w:rsid w:val="0028671C"/>
    <w:rsid w:val="002A4E1C"/>
    <w:rsid w:val="002B6EC2"/>
    <w:rsid w:val="002C1023"/>
    <w:rsid w:val="002C4E2F"/>
    <w:rsid w:val="002D12A0"/>
    <w:rsid w:val="002E181E"/>
    <w:rsid w:val="002E3075"/>
    <w:rsid w:val="002E6D16"/>
    <w:rsid w:val="002E783E"/>
    <w:rsid w:val="002F5E5F"/>
    <w:rsid w:val="002F7D04"/>
    <w:rsid w:val="003047A7"/>
    <w:rsid w:val="00311B72"/>
    <w:rsid w:val="00311BA4"/>
    <w:rsid w:val="00313908"/>
    <w:rsid w:val="0031766E"/>
    <w:rsid w:val="003201B7"/>
    <w:rsid w:val="00325CD4"/>
    <w:rsid w:val="00341E84"/>
    <w:rsid w:val="00345918"/>
    <w:rsid w:val="00345AAB"/>
    <w:rsid w:val="003525D8"/>
    <w:rsid w:val="003647E6"/>
    <w:rsid w:val="00365BE3"/>
    <w:rsid w:val="00367679"/>
    <w:rsid w:val="00373B27"/>
    <w:rsid w:val="00392940"/>
    <w:rsid w:val="003A10C8"/>
    <w:rsid w:val="003A59C5"/>
    <w:rsid w:val="003B6B92"/>
    <w:rsid w:val="003C0DBB"/>
    <w:rsid w:val="003C726A"/>
    <w:rsid w:val="003E3ED0"/>
    <w:rsid w:val="003E426D"/>
    <w:rsid w:val="003F050A"/>
    <w:rsid w:val="004064A5"/>
    <w:rsid w:val="00407D6D"/>
    <w:rsid w:val="00413E36"/>
    <w:rsid w:val="004173B0"/>
    <w:rsid w:val="00422762"/>
    <w:rsid w:val="0042299B"/>
    <w:rsid w:val="0043658D"/>
    <w:rsid w:val="00437C2D"/>
    <w:rsid w:val="00444A43"/>
    <w:rsid w:val="00447C96"/>
    <w:rsid w:val="00466F02"/>
    <w:rsid w:val="00474E99"/>
    <w:rsid w:val="0049587C"/>
    <w:rsid w:val="004A29EA"/>
    <w:rsid w:val="004A4795"/>
    <w:rsid w:val="004A6876"/>
    <w:rsid w:val="004A71A4"/>
    <w:rsid w:val="004B1CBF"/>
    <w:rsid w:val="004B59F6"/>
    <w:rsid w:val="004C5346"/>
    <w:rsid w:val="004C5C3A"/>
    <w:rsid w:val="004E2844"/>
    <w:rsid w:val="004F0211"/>
    <w:rsid w:val="004F2FE9"/>
    <w:rsid w:val="004F4DE5"/>
    <w:rsid w:val="00500D97"/>
    <w:rsid w:val="0050537C"/>
    <w:rsid w:val="00526739"/>
    <w:rsid w:val="00526B6D"/>
    <w:rsid w:val="00527DC5"/>
    <w:rsid w:val="005445FB"/>
    <w:rsid w:val="00550EC2"/>
    <w:rsid w:val="00551491"/>
    <w:rsid w:val="005536CB"/>
    <w:rsid w:val="00554135"/>
    <w:rsid w:val="00556EC1"/>
    <w:rsid w:val="00561417"/>
    <w:rsid w:val="005752E6"/>
    <w:rsid w:val="00581725"/>
    <w:rsid w:val="00587B17"/>
    <w:rsid w:val="0059704A"/>
    <w:rsid w:val="005A06D4"/>
    <w:rsid w:val="005A0C6A"/>
    <w:rsid w:val="005A391D"/>
    <w:rsid w:val="005C1BE6"/>
    <w:rsid w:val="005C5D46"/>
    <w:rsid w:val="005D0957"/>
    <w:rsid w:val="005D0C74"/>
    <w:rsid w:val="005D1639"/>
    <w:rsid w:val="005D6A25"/>
    <w:rsid w:val="005E0B3F"/>
    <w:rsid w:val="005F2079"/>
    <w:rsid w:val="005F2964"/>
    <w:rsid w:val="00606076"/>
    <w:rsid w:val="00635A65"/>
    <w:rsid w:val="0064044E"/>
    <w:rsid w:val="00647604"/>
    <w:rsid w:val="006569BF"/>
    <w:rsid w:val="00662428"/>
    <w:rsid w:val="00664576"/>
    <w:rsid w:val="00676255"/>
    <w:rsid w:val="00680490"/>
    <w:rsid w:val="00691CA0"/>
    <w:rsid w:val="00692167"/>
    <w:rsid w:val="0069385D"/>
    <w:rsid w:val="006A5245"/>
    <w:rsid w:val="006B2B7F"/>
    <w:rsid w:val="006C3248"/>
    <w:rsid w:val="006C3392"/>
    <w:rsid w:val="006D10F0"/>
    <w:rsid w:val="006E2DAF"/>
    <w:rsid w:val="006E36CD"/>
    <w:rsid w:val="006E5B77"/>
    <w:rsid w:val="006F45B0"/>
    <w:rsid w:val="006F77D4"/>
    <w:rsid w:val="0070480B"/>
    <w:rsid w:val="00714FB2"/>
    <w:rsid w:val="00730A84"/>
    <w:rsid w:val="00736306"/>
    <w:rsid w:val="00742988"/>
    <w:rsid w:val="007434C8"/>
    <w:rsid w:val="0074730C"/>
    <w:rsid w:val="007533A0"/>
    <w:rsid w:val="00755E8C"/>
    <w:rsid w:val="00761265"/>
    <w:rsid w:val="00762D7E"/>
    <w:rsid w:val="00766A5D"/>
    <w:rsid w:val="0077693C"/>
    <w:rsid w:val="00776B02"/>
    <w:rsid w:val="007854FD"/>
    <w:rsid w:val="007950E1"/>
    <w:rsid w:val="007968FF"/>
    <w:rsid w:val="007A09A8"/>
    <w:rsid w:val="007A482E"/>
    <w:rsid w:val="007B3B6C"/>
    <w:rsid w:val="007C4182"/>
    <w:rsid w:val="007C5CDE"/>
    <w:rsid w:val="007C7853"/>
    <w:rsid w:val="007D3077"/>
    <w:rsid w:val="007E67AC"/>
    <w:rsid w:val="007F0943"/>
    <w:rsid w:val="00806B95"/>
    <w:rsid w:val="0081576D"/>
    <w:rsid w:val="0082063F"/>
    <w:rsid w:val="008318C9"/>
    <w:rsid w:val="00836929"/>
    <w:rsid w:val="008369DB"/>
    <w:rsid w:val="008406DB"/>
    <w:rsid w:val="00854BD4"/>
    <w:rsid w:val="00861A02"/>
    <w:rsid w:val="00872AAD"/>
    <w:rsid w:val="008977BD"/>
    <w:rsid w:val="008A6A42"/>
    <w:rsid w:val="008B09BA"/>
    <w:rsid w:val="008C1CB3"/>
    <w:rsid w:val="008C4DF6"/>
    <w:rsid w:val="008D2E17"/>
    <w:rsid w:val="008E0ECB"/>
    <w:rsid w:val="008E362A"/>
    <w:rsid w:val="008E493A"/>
    <w:rsid w:val="008F16A9"/>
    <w:rsid w:val="008F73E7"/>
    <w:rsid w:val="00932715"/>
    <w:rsid w:val="00951612"/>
    <w:rsid w:val="00952F48"/>
    <w:rsid w:val="009533BA"/>
    <w:rsid w:val="0096305F"/>
    <w:rsid w:val="00967D3F"/>
    <w:rsid w:val="00984128"/>
    <w:rsid w:val="0098733E"/>
    <w:rsid w:val="009A0433"/>
    <w:rsid w:val="009A4C27"/>
    <w:rsid w:val="009A5ABC"/>
    <w:rsid w:val="009A687D"/>
    <w:rsid w:val="009A7B79"/>
    <w:rsid w:val="009B13C1"/>
    <w:rsid w:val="009B5098"/>
    <w:rsid w:val="009B5BE3"/>
    <w:rsid w:val="009D7616"/>
    <w:rsid w:val="00A024D5"/>
    <w:rsid w:val="00A035A4"/>
    <w:rsid w:val="00A03DE7"/>
    <w:rsid w:val="00A14B35"/>
    <w:rsid w:val="00A23FAE"/>
    <w:rsid w:val="00A41EEC"/>
    <w:rsid w:val="00A44E12"/>
    <w:rsid w:val="00A50EAF"/>
    <w:rsid w:val="00A515CB"/>
    <w:rsid w:val="00A6797D"/>
    <w:rsid w:val="00A67D62"/>
    <w:rsid w:val="00A7772F"/>
    <w:rsid w:val="00A77796"/>
    <w:rsid w:val="00A94DE5"/>
    <w:rsid w:val="00A96D67"/>
    <w:rsid w:val="00AA3921"/>
    <w:rsid w:val="00AB57E4"/>
    <w:rsid w:val="00AB715E"/>
    <w:rsid w:val="00AC71A3"/>
    <w:rsid w:val="00AD2AF2"/>
    <w:rsid w:val="00AD5707"/>
    <w:rsid w:val="00AE69DA"/>
    <w:rsid w:val="00AE7F6E"/>
    <w:rsid w:val="00AF3F5E"/>
    <w:rsid w:val="00AF5424"/>
    <w:rsid w:val="00AF56D4"/>
    <w:rsid w:val="00B0446D"/>
    <w:rsid w:val="00B06E96"/>
    <w:rsid w:val="00B155DA"/>
    <w:rsid w:val="00B20452"/>
    <w:rsid w:val="00B205EE"/>
    <w:rsid w:val="00B22F14"/>
    <w:rsid w:val="00B23461"/>
    <w:rsid w:val="00B33A76"/>
    <w:rsid w:val="00B557B4"/>
    <w:rsid w:val="00B70FD4"/>
    <w:rsid w:val="00B74C4B"/>
    <w:rsid w:val="00B76A7B"/>
    <w:rsid w:val="00B817D6"/>
    <w:rsid w:val="00B92EB2"/>
    <w:rsid w:val="00B9381F"/>
    <w:rsid w:val="00B93C7D"/>
    <w:rsid w:val="00B9474B"/>
    <w:rsid w:val="00BA52D0"/>
    <w:rsid w:val="00BB1AEE"/>
    <w:rsid w:val="00BB7196"/>
    <w:rsid w:val="00BC7CA4"/>
    <w:rsid w:val="00BD3290"/>
    <w:rsid w:val="00BD5B11"/>
    <w:rsid w:val="00BE433F"/>
    <w:rsid w:val="00BF0025"/>
    <w:rsid w:val="00BF010E"/>
    <w:rsid w:val="00BF21C2"/>
    <w:rsid w:val="00BF2548"/>
    <w:rsid w:val="00BF2A92"/>
    <w:rsid w:val="00BF60DB"/>
    <w:rsid w:val="00C05912"/>
    <w:rsid w:val="00C062CB"/>
    <w:rsid w:val="00C07FE3"/>
    <w:rsid w:val="00C1517A"/>
    <w:rsid w:val="00C163F4"/>
    <w:rsid w:val="00C2167A"/>
    <w:rsid w:val="00C21B00"/>
    <w:rsid w:val="00C24782"/>
    <w:rsid w:val="00C320DA"/>
    <w:rsid w:val="00C626C0"/>
    <w:rsid w:val="00C638EE"/>
    <w:rsid w:val="00C707DC"/>
    <w:rsid w:val="00C765B0"/>
    <w:rsid w:val="00C8775A"/>
    <w:rsid w:val="00C909D2"/>
    <w:rsid w:val="00C927E2"/>
    <w:rsid w:val="00C92EFE"/>
    <w:rsid w:val="00C948C6"/>
    <w:rsid w:val="00CA485A"/>
    <w:rsid w:val="00CB0A3A"/>
    <w:rsid w:val="00CC0485"/>
    <w:rsid w:val="00CC2306"/>
    <w:rsid w:val="00CC7AE1"/>
    <w:rsid w:val="00CD0167"/>
    <w:rsid w:val="00CE70D6"/>
    <w:rsid w:val="00CF2E79"/>
    <w:rsid w:val="00CF77C8"/>
    <w:rsid w:val="00D0435C"/>
    <w:rsid w:val="00D2626A"/>
    <w:rsid w:val="00D26A4A"/>
    <w:rsid w:val="00D36769"/>
    <w:rsid w:val="00D5183F"/>
    <w:rsid w:val="00D52ACA"/>
    <w:rsid w:val="00D53672"/>
    <w:rsid w:val="00D55540"/>
    <w:rsid w:val="00D71DCD"/>
    <w:rsid w:val="00D73C8B"/>
    <w:rsid w:val="00D80826"/>
    <w:rsid w:val="00D80E49"/>
    <w:rsid w:val="00D81EB0"/>
    <w:rsid w:val="00D8450E"/>
    <w:rsid w:val="00D84F05"/>
    <w:rsid w:val="00D90C66"/>
    <w:rsid w:val="00DA17CC"/>
    <w:rsid w:val="00DD2BB9"/>
    <w:rsid w:val="00DD3A1F"/>
    <w:rsid w:val="00DD5B88"/>
    <w:rsid w:val="00DD73D1"/>
    <w:rsid w:val="00DE3F43"/>
    <w:rsid w:val="00DE5228"/>
    <w:rsid w:val="00DF2819"/>
    <w:rsid w:val="00E05232"/>
    <w:rsid w:val="00E077FF"/>
    <w:rsid w:val="00E15F72"/>
    <w:rsid w:val="00E27051"/>
    <w:rsid w:val="00E2719E"/>
    <w:rsid w:val="00E27982"/>
    <w:rsid w:val="00E32A3B"/>
    <w:rsid w:val="00E35312"/>
    <w:rsid w:val="00E72288"/>
    <w:rsid w:val="00E87827"/>
    <w:rsid w:val="00E96769"/>
    <w:rsid w:val="00EA04DB"/>
    <w:rsid w:val="00EC182F"/>
    <w:rsid w:val="00EC575E"/>
    <w:rsid w:val="00EC6EB7"/>
    <w:rsid w:val="00EE2E89"/>
    <w:rsid w:val="00EF10E0"/>
    <w:rsid w:val="00EF49B1"/>
    <w:rsid w:val="00F00B03"/>
    <w:rsid w:val="00F01138"/>
    <w:rsid w:val="00F01C04"/>
    <w:rsid w:val="00F02E64"/>
    <w:rsid w:val="00F0669D"/>
    <w:rsid w:val="00F10AE5"/>
    <w:rsid w:val="00F12BBE"/>
    <w:rsid w:val="00F130AE"/>
    <w:rsid w:val="00F1755F"/>
    <w:rsid w:val="00F21F0D"/>
    <w:rsid w:val="00F237FF"/>
    <w:rsid w:val="00F27E6B"/>
    <w:rsid w:val="00F36E05"/>
    <w:rsid w:val="00F45ACF"/>
    <w:rsid w:val="00F534F7"/>
    <w:rsid w:val="00F63CE7"/>
    <w:rsid w:val="00F714EB"/>
    <w:rsid w:val="00F84D71"/>
    <w:rsid w:val="00F9441C"/>
    <w:rsid w:val="00F9502B"/>
    <w:rsid w:val="00F96C3B"/>
    <w:rsid w:val="00F9735A"/>
    <w:rsid w:val="00FA2CE4"/>
    <w:rsid w:val="00FA3943"/>
    <w:rsid w:val="00FB5C08"/>
    <w:rsid w:val="00FC42ED"/>
    <w:rsid w:val="00FC570B"/>
    <w:rsid w:val="00FD5676"/>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 w:type="character" w:customStyle="1" w:styleId="UnresolvedMention">
    <w:name w:val="Unresolved Mention"/>
    <w:basedOn w:val="a2"/>
    <w:uiPriority w:val="99"/>
    <w:semiHidden/>
    <w:unhideWhenUsed/>
    <w:rsid w:val="0031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312646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 w:id="1412773210">
      <w:bodyDiv w:val="1"/>
      <w:marLeft w:val="0"/>
      <w:marRight w:val="0"/>
      <w:marTop w:val="0"/>
      <w:marBottom w:val="0"/>
      <w:divBdr>
        <w:top w:val="none" w:sz="0" w:space="0" w:color="auto"/>
        <w:left w:val="none" w:sz="0" w:space="0" w:color="auto"/>
        <w:bottom w:val="none" w:sz="0" w:space="0" w:color="auto"/>
        <w:right w:val="none" w:sz="0" w:space="0" w:color="auto"/>
      </w:divBdr>
    </w:div>
    <w:div w:id="15222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8E936-9E88-4DEC-80BD-EF868E43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論文フォーマット.dot</Template>
  <TotalTime>751</TotalTime>
  <Pages>2</Pages>
  <Words>2307</Words>
  <Characters>541</Characters>
  <Application>Microsoft Office Word</Application>
  <DocSecurity>0</DocSecurity>
  <Lines>4</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Noriko Otani</cp:lastModifiedBy>
  <cp:revision>76</cp:revision>
  <cp:lastPrinted>2021-01-14T00:14:00Z</cp:lastPrinted>
  <dcterms:created xsi:type="dcterms:W3CDTF">2021-12-12T15:22:00Z</dcterms:created>
  <dcterms:modified xsi:type="dcterms:W3CDTF">2021-12-30T14:51:00Z</dcterms:modified>
</cp:coreProperties>
</file>